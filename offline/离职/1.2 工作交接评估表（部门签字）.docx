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972"/>
        <w:tblW w:w="100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52"/>
        <w:gridCol w:w="1432"/>
        <w:gridCol w:w="1130"/>
        <w:gridCol w:w="1325"/>
        <w:gridCol w:w="2843"/>
        <w:gridCol w:w="1033"/>
        <w:gridCol w:w="1278"/>
      </w:tblGrid>
      <w:tr w:rsidR="000720C8" w:rsidRPr="000720C8" w:rsidTr="00D04F0A">
        <w:trPr>
          <w:trHeight w:val="619"/>
        </w:trPr>
        <w:tc>
          <w:tcPr>
            <w:tcW w:w="1009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20C8" w:rsidRPr="000720C8" w:rsidRDefault="00C70BD9" w:rsidP="001A0C46">
            <w:pPr>
              <w:adjustRightInd w:val="0"/>
              <w:snapToGrid w:val="0"/>
              <w:spacing w:afterLines="50" w:after="156" w:line="360" w:lineRule="atLeast"/>
              <w:jc w:val="left"/>
              <w:textAlignment w:val="baseline"/>
              <w:rPr>
                <w:rFonts w:asciiTheme="majorEastAsia" w:eastAsiaTheme="majorEastAsia" w:hAnsiTheme="majorEastAsia"/>
                <w:b/>
                <w:sz w:val="32"/>
              </w:rPr>
            </w:pPr>
            <w:r>
              <w:rPr>
                <w:rFonts w:asciiTheme="majorEastAsia" w:eastAsiaTheme="majorEastAsia" w:hAnsiTheme="majorEastAsia" w:hint="eastAsia"/>
                <w:b/>
                <w:sz w:val="32"/>
              </w:rPr>
              <w:t>工作交接</w:t>
            </w:r>
            <w:r w:rsidR="001677F4">
              <w:rPr>
                <w:rFonts w:asciiTheme="majorEastAsia" w:eastAsiaTheme="majorEastAsia" w:hAnsiTheme="majorEastAsia" w:hint="eastAsia"/>
                <w:b/>
                <w:sz w:val="32"/>
              </w:rPr>
              <w:t>评估</w:t>
            </w:r>
            <w:r>
              <w:rPr>
                <w:rFonts w:asciiTheme="majorEastAsia" w:eastAsiaTheme="majorEastAsia" w:hAnsiTheme="majorEastAsia" w:hint="eastAsia"/>
                <w:b/>
                <w:sz w:val="32"/>
              </w:rPr>
              <w:t>表</w:t>
            </w:r>
          </w:p>
        </w:tc>
      </w:tr>
      <w:tr w:rsidR="00755CC7" w:rsidRPr="000720C8" w:rsidTr="0054037E">
        <w:trPr>
          <w:trHeight w:val="567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F5" w:rsidRPr="000720C8" w:rsidRDefault="000179F5" w:rsidP="00004C3C">
            <w:pPr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aseline"/>
              <w:rPr>
                <w:rFonts w:asciiTheme="majorEastAsia" w:eastAsiaTheme="majorEastAsia" w:hAnsiTheme="majorEastAsia" w:cs="Arial"/>
                <w:kern w:val="0"/>
                <w:sz w:val="24"/>
                <w:lang w:val="de-DE"/>
              </w:rPr>
            </w:pPr>
            <w:r>
              <w:rPr>
                <w:rFonts w:asciiTheme="majorEastAsia" w:eastAsiaTheme="majorEastAsia" w:hAnsiTheme="majorEastAsia" w:cs="Arial" w:hint="eastAsia"/>
                <w:kern w:val="0"/>
                <w:sz w:val="24"/>
                <w:lang w:val="de-DE"/>
              </w:rPr>
              <w:t>工号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F5" w:rsidRPr="000720C8" w:rsidRDefault="00755CC7" w:rsidP="00004C3C">
            <w:pPr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aseline"/>
              <w:rPr>
                <w:rFonts w:asciiTheme="majorEastAsia" w:eastAsiaTheme="majorEastAsia" w:hAnsiTheme="majorEastAsia" w:cs="Arial"/>
                <w:kern w:val="0"/>
                <w:sz w:val="24"/>
                <w:lang w:val="de-DE"/>
              </w:rPr>
            </w:pPr>
            <w:r>
              <w:rPr>
                <w:rFonts w:asciiTheme="majorEastAsia" w:eastAsiaTheme="majorEastAsia" w:hAnsiTheme="majorEastAsia" w:cs="Arial" w:hint="eastAsia"/>
                <w:kern w:val="0"/>
                <w:sz w:val="24"/>
                <w:lang w:val="de-DE"/>
              </w:rPr>
              <w:t>14563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F5" w:rsidRPr="000720C8" w:rsidRDefault="000179F5" w:rsidP="00004C3C">
            <w:pPr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aseline"/>
              <w:rPr>
                <w:rFonts w:asciiTheme="majorEastAsia" w:eastAsiaTheme="majorEastAsia" w:hAnsiTheme="majorEastAsia" w:cs="Arial"/>
                <w:kern w:val="0"/>
                <w:sz w:val="24"/>
                <w:lang w:val="de-DE"/>
              </w:rPr>
            </w:pPr>
            <w:r>
              <w:rPr>
                <w:rFonts w:asciiTheme="majorEastAsia" w:eastAsiaTheme="majorEastAsia" w:hAnsiTheme="majorEastAsia" w:cs="Arial" w:hint="eastAsia"/>
                <w:kern w:val="0"/>
                <w:sz w:val="24"/>
                <w:lang w:val="de-DE"/>
              </w:rPr>
              <w:t>姓名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F5" w:rsidRPr="000720C8" w:rsidRDefault="00755CC7" w:rsidP="00004C3C">
            <w:pPr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aseline"/>
              <w:rPr>
                <w:rFonts w:asciiTheme="majorEastAsia" w:eastAsiaTheme="majorEastAsia" w:hAnsiTheme="majorEastAsia" w:cs="Arial"/>
                <w:kern w:val="0"/>
                <w:sz w:val="24"/>
                <w:lang w:val="de-DE"/>
              </w:rPr>
            </w:pPr>
            <w:r>
              <w:rPr>
                <w:rFonts w:asciiTheme="majorEastAsia" w:eastAsiaTheme="majorEastAsia" w:hAnsiTheme="majorEastAsia" w:cs="Arial" w:hint="eastAsia"/>
                <w:kern w:val="0"/>
                <w:sz w:val="24"/>
                <w:lang w:val="de-DE"/>
              </w:rPr>
              <w:t>何毅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F5" w:rsidRPr="000720C8" w:rsidRDefault="00C70BD9" w:rsidP="00004C3C">
            <w:pPr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aseline"/>
              <w:rPr>
                <w:rFonts w:asciiTheme="majorEastAsia" w:eastAsiaTheme="majorEastAsia" w:hAnsiTheme="majorEastAsia" w:cs="Arial"/>
                <w:kern w:val="0"/>
                <w:sz w:val="24"/>
                <w:lang w:val="de-DE"/>
              </w:rPr>
            </w:pPr>
            <w:r>
              <w:rPr>
                <w:rFonts w:asciiTheme="majorEastAsia" w:eastAsiaTheme="majorEastAsia" w:hAnsiTheme="majorEastAsia" w:cs="Arial" w:hint="eastAsia"/>
                <w:kern w:val="0"/>
                <w:sz w:val="24"/>
                <w:lang w:val="de-DE"/>
              </w:rPr>
              <w:t>工龄</w:t>
            </w:r>
          </w:p>
        </w:tc>
        <w:tc>
          <w:tcPr>
            <w:tcW w:w="2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F5" w:rsidRPr="000720C8" w:rsidRDefault="00755CC7" w:rsidP="00004C3C">
            <w:pPr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aseline"/>
              <w:rPr>
                <w:rFonts w:asciiTheme="majorEastAsia" w:eastAsiaTheme="majorEastAsia" w:hAnsiTheme="majorEastAsia" w:cs="Arial"/>
                <w:kern w:val="0"/>
                <w:sz w:val="24"/>
                <w:lang w:val="de-DE"/>
              </w:rPr>
            </w:pPr>
            <w:r>
              <w:rPr>
                <w:rFonts w:asciiTheme="majorEastAsia" w:eastAsiaTheme="majorEastAsia" w:hAnsiTheme="majorEastAsia" w:cs="Arial" w:hint="eastAsia"/>
                <w:kern w:val="0"/>
                <w:sz w:val="24"/>
                <w:lang w:val="de-DE"/>
              </w:rPr>
              <w:t>1</w:t>
            </w:r>
            <w:r w:rsidR="0054037E">
              <w:rPr>
                <w:rFonts w:asciiTheme="majorEastAsia" w:eastAsiaTheme="majorEastAsia" w:hAnsiTheme="majorEastAsia" w:cs="Arial" w:hint="eastAsia"/>
                <w:kern w:val="0"/>
                <w:sz w:val="24"/>
                <w:lang w:val="de-DE"/>
              </w:rPr>
              <w:t>年</w:t>
            </w:r>
          </w:p>
        </w:tc>
      </w:tr>
      <w:tr w:rsidR="00755CC7" w:rsidRPr="000720C8" w:rsidTr="0054037E">
        <w:trPr>
          <w:trHeight w:val="567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F5" w:rsidRPr="000720C8" w:rsidRDefault="00C70BD9" w:rsidP="00004C3C">
            <w:pPr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aseline"/>
              <w:rPr>
                <w:rFonts w:asciiTheme="majorEastAsia" w:eastAsiaTheme="majorEastAsia" w:hAnsiTheme="majorEastAsia" w:cs="Arial"/>
                <w:kern w:val="0"/>
                <w:sz w:val="24"/>
                <w:lang w:val="de-DE"/>
              </w:rPr>
            </w:pPr>
            <w:r>
              <w:rPr>
                <w:rFonts w:asciiTheme="majorEastAsia" w:eastAsiaTheme="majorEastAsia" w:hAnsiTheme="majorEastAsia" w:cs="Arial" w:hint="eastAsia"/>
                <w:kern w:val="0"/>
                <w:sz w:val="24"/>
                <w:lang w:val="de-DE"/>
              </w:rPr>
              <w:t>部门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F5" w:rsidRPr="000720C8" w:rsidRDefault="00755CC7" w:rsidP="00004C3C">
            <w:pPr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aseline"/>
              <w:rPr>
                <w:rFonts w:asciiTheme="majorEastAsia" w:eastAsiaTheme="majorEastAsia" w:hAnsiTheme="majorEastAsia" w:cs="Arial"/>
                <w:kern w:val="0"/>
                <w:sz w:val="24"/>
                <w:lang w:val="de-DE"/>
              </w:rPr>
            </w:pPr>
            <w:r>
              <w:rPr>
                <w:rFonts w:asciiTheme="majorEastAsia" w:eastAsiaTheme="majorEastAsia" w:hAnsiTheme="majorEastAsia" w:cs="Arial" w:hint="eastAsia"/>
                <w:kern w:val="0"/>
                <w:sz w:val="24"/>
                <w:lang w:val="de-DE"/>
              </w:rPr>
              <w:t>EPGN-3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F5" w:rsidRPr="000720C8" w:rsidRDefault="00C70BD9" w:rsidP="00004C3C">
            <w:pPr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aseline"/>
              <w:rPr>
                <w:rFonts w:asciiTheme="majorEastAsia" w:eastAsiaTheme="majorEastAsia" w:hAnsiTheme="majorEastAsia" w:cs="Arial"/>
                <w:kern w:val="0"/>
                <w:sz w:val="24"/>
                <w:lang w:val="de-DE"/>
              </w:rPr>
            </w:pPr>
            <w:r>
              <w:rPr>
                <w:rFonts w:asciiTheme="majorEastAsia" w:eastAsiaTheme="majorEastAsia" w:hAnsiTheme="majorEastAsia" w:cs="Arial" w:hint="eastAsia"/>
                <w:kern w:val="0"/>
                <w:sz w:val="24"/>
                <w:lang w:val="de-DE"/>
              </w:rPr>
              <w:t>岗位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F5" w:rsidRPr="000720C8" w:rsidRDefault="00755CC7" w:rsidP="00755CC7">
            <w:pPr>
              <w:adjustRightInd w:val="0"/>
              <w:snapToGrid w:val="0"/>
              <w:spacing w:line="360" w:lineRule="atLeast"/>
              <w:ind w:rightChars="50" w:right="100"/>
              <w:textAlignment w:val="baseline"/>
              <w:rPr>
                <w:rFonts w:asciiTheme="majorEastAsia" w:eastAsiaTheme="majorEastAsia" w:hAnsiTheme="majorEastAsia" w:cs="Arial"/>
                <w:kern w:val="0"/>
                <w:sz w:val="24"/>
                <w:lang w:val="de-DE"/>
              </w:rPr>
            </w:pPr>
            <w:proofErr w:type="gramStart"/>
            <w:r>
              <w:rPr>
                <w:rFonts w:asciiTheme="majorEastAsia" w:eastAsiaTheme="majorEastAsia" w:hAnsiTheme="majorEastAsia" w:cs="Arial" w:hint="eastAsia"/>
                <w:kern w:val="0"/>
                <w:sz w:val="24"/>
                <w:lang w:val="de-DE"/>
              </w:rPr>
              <w:t>试验员</w:t>
            </w:r>
            <w:proofErr w:type="gramEnd"/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F5" w:rsidRDefault="00FE4CF3" w:rsidP="00004C3C">
            <w:pPr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aseline"/>
              <w:rPr>
                <w:rFonts w:asciiTheme="majorEastAsia" w:eastAsiaTheme="majorEastAsia" w:hAnsiTheme="majorEastAsia" w:cs="Arial"/>
                <w:kern w:val="0"/>
                <w:sz w:val="24"/>
                <w:lang w:val="de-DE"/>
              </w:rPr>
            </w:pPr>
            <w:r>
              <w:rPr>
                <w:rFonts w:asciiTheme="majorEastAsia" w:eastAsiaTheme="majorEastAsia" w:hAnsiTheme="majorEastAsia" w:cs="Arial" w:hint="eastAsia"/>
                <w:kern w:val="0"/>
                <w:sz w:val="24"/>
                <w:lang w:val="de-DE"/>
              </w:rPr>
              <w:t>离职时间</w:t>
            </w:r>
          </w:p>
        </w:tc>
        <w:tc>
          <w:tcPr>
            <w:tcW w:w="2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9F5" w:rsidRPr="000720C8" w:rsidRDefault="000179F5" w:rsidP="00004C3C">
            <w:pPr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aseline"/>
              <w:rPr>
                <w:rFonts w:asciiTheme="majorEastAsia" w:eastAsiaTheme="majorEastAsia" w:hAnsiTheme="majorEastAsia" w:cs="Arial"/>
                <w:kern w:val="0"/>
                <w:sz w:val="24"/>
                <w:lang w:val="de-DE"/>
              </w:rPr>
            </w:pPr>
          </w:p>
        </w:tc>
      </w:tr>
      <w:tr w:rsidR="000720C8" w:rsidRPr="000720C8" w:rsidTr="00D04F0A">
        <w:trPr>
          <w:trHeight w:val="567"/>
        </w:trPr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82A" w:rsidRPr="003B04AE" w:rsidRDefault="00C70BD9" w:rsidP="00755CC7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4"/>
              </w:rPr>
              <w:t>工作交接</w:t>
            </w:r>
            <w:r w:rsidR="00F134E1">
              <w:rPr>
                <w:rFonts w:asciiTheme="majorEastAsia" w:eastAsiaTheme="majorEastAsia" w:hAnsiTheme="majorEastAsia" w:hint="eastAsia"/>
                <w:kern w:val="0"/>
                <w:sz w:val="24"/>
              </w:rPr>
              <w:t>计划</w:t>
            </w:r>
            <w:r w:rsidR="00D04F0A">
              <w:rPr>
                <w:rFonts w:asciiTheme="majorEastAsia" w:eastAsiaTheme="majorEastAsia" w:hAnsiTheme="majorEastAsia" w:hint="eastAsia"/>
                <w:kern w:val="0"/>
                <w:sz w:val="24"/>
              </w:rPr>
              <w:t>（起始时间：</w:t>
            </w:r>
            <w:r w:rsidR="00D04F0A" w:rsidRPr="00D04F0A">
              <w:rPr>
                <w:rFonts w:asciiTheme="majorEastAsia" w:eastAsiaTheme="majorEastAsia" w:hAnsiTheme="majorEastAsia" w:hint="eastAsia"/>
                <w:kern w:val="0"/>
                <w:sz w:val="24"/>
                <w:u w:val="single"/>
              </w:rPr>
              <w:t xml:space="preserve">   </w:t>
            </w:r>
            <w:r w:rsidR="00755CC7">
              <w:rPr>
                <w:rFonts w:asciiTheme="majorEastAsia" w:eastAsiaTheme="majorEastAsia" w:hAnsiTheme="majorEastAsia" w:hint="eastAsia"/>
                <w:kern w:val="0"/>
                <w:sz w:val="24"/>
                <w:u w:val="single"/>
              </w:rPr>
              <w:t>2020.04.27</w:t>
            </w:r>
            <w:r w:rsidR="00D04F0A" w:rsidRPr="00D04F0A">
              <w:rPr>
                <w:rFonts w:asciiTheme="majorEastAsia" w:eastAsiaTheme="majorEastAsia" w:hAnsiTheme="majorEastAsia" w:hint="eastAsia"/>
                <w:kern w:val="0"/>
                <w:sz w:val="24"/>
                <w:u w:val="single"/>
              </w:rPr>
              <w:t xml:space="preserve">  </w:t>
            </w:r>
            <w:r w:rsidR="00D04F0A">
              <w:rPr>
                <w:rFonts w:asciiTheme="majorEastAsia" w:eastAsiaTheme="majorEastAsia" w:hAnsiTheme="majorEastAsia" w:hint="eastAsia"/>
                <w:kern w:val="0"/>
                <w:sz w:val="24"/>
              </w:rPr>
              <w:t xml:space="preserve">  完成时间：</w:t>
            </w:r>
            <w:r w:rsidR="00D04F0A" w:rsidRPr="00D04F0A">
              <w:rPr>
                <w:rFonts w:asciiTheme="majorEastAsia" w:eastAsiaTheme="majorEastAsia" w:hAnsiTheme="majorEastAsia" w:hint="eastAsia"/>
                <w:kern w:val="0"/>
                <w:sz w:val="24"/>
                <w:u w:val="single"/>
              </w:rPr>
              <w:t xml:space="preserve">   </w:t>
            </w:r>
            <w:r w:rsidR="00755CC7">
              <w:rPr>
                <w:rFonts w:asciiTheme="majorEastAsia" w:eastAsiaTheme="majorEastAsia" w:hAnsiTheme="majorEastAsia" w:hint="eastAsia"/>
                <w:kern w:val="0"/>
                <w:sz w:val="24"/>
                <w:u w:val="single"/>
              </w:rPr>
              <w:t>2020.04.30</w:t>
            </w:r>
            <w:r w:rsidR="00D04F0A" w:rsidRPr="00D04F0A">
              <w:rPr>
                <w:rFonts w:asciiTheme="majorEastAsia" w:eastAsiaTheme="majorEastAsia" w:hAnsiTheme="majorEastAsia" w:hint="eastAsia"/>
                <w:kern w:val="0"/>
                <w:sz w:val="24"/>
                <w:u w:val="single"/>
              </w:rPr>
              <w:t xml:space="preserve">         </w:t>
            </w:r>
            <w:r w:rsidR="00D04F0A">
              <w:rPr>
                <w:rFonts w:asciiTheme="majorEastAsia" w:eastAsiaTheme="majorEastAsia" w:hAnsiTheme="majorEastAsia" w:hint="eastAsia"/>
                <w:kern w:val="0"/>
                <w:sz w:val="24"/>
              </w:rPr>
              <w:t>）</w:t>
            </w:r>
          </w:p>
        </w:tc>
      </w:tr>
      <w:tr w:rsidR="00755CC7" w:rsidRPr="000720C8" w:rsidTr="0054037E">
        <w:trPr>
          <w:trHeight w:val="567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B98" w:rsidRDefault="00040B98" w:rsidP="00040B98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4"/>
              </w:rPr>
              <w:t>序号</w:t>
            </w:r>
          </w:p>
        </w:tc>
        <w:tc>
          <w:tcPr>
            <w:tcW w:w="3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B98" w:rsidRDefault="00040B98" w:rsidP="00040B98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4"/>
              </w:rPr>
              <w:t>工作内容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B98" w:rsidRDefault="00040B98" w:rsidP="00040B98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4"/>
              </w:rPr>
              <w:t>起止时间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B98" w:rsidRDefault="00040B98" w:rsidP="00040B98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4"/>
              </w:rPr>
              <w:t>是否完成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B98" w:rsidRDefault="00040B98" w:rsidP="00040B98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4"/>
              </w:rPr>
              <w:t>接交</w:t>
            </w:r>
            <w:r w:rsidR="00EF595B">
              <w:rPr>
                <w:rFonts w:asciiTheme="majorEastAsia" w:eastAsiaTheme="majorEastAsia" w:hAnsiTheme="majorEastAsia" w:hint="eastAsia"/>
                <w:kern w:val="0"/>
                <w:sz w:val="24"/>
              </w:rPr>
              <w:t>对象</w:t>
            </w:r>
          </w:p>
          <w:p w:rsidR="00040B98" w:rsidRDefault="00040B98" w:rsidP="00040B98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4"/>
              </w:rPr>
              <w:t>签字</w:t>
            </w:r>
          </w:p>
        </w:tc>
      </w:tr>
      <w:tr w:rsidR="00755CC7" w:rsidRPr="000720C8" w:rsidTr="0054037E">
        <w:trPr>
          <w:trHeight w:val="567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B98" w:rsidRDefault="002718DA" w:rsidP="00040B98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4"/>
              </w:rPr>
              <w:t>1</w:t>
            </w:r>
          </w:p>
        </w:tc>
        <w:tc>
          <w:tcPr>
            <w:tcW w:w="3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B98" w:rsidRDefault="002718DA" w:rsidP="00040B98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4"/>
              </w:rPr>
              <w:t>技术资料移交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B98" w:rsidRDefault="00755CC7" w:rsidP="00040B98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4"/>
              </w:rPr>
              <w:t>2020.04.27-2020.04.30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B98" w:rsidRDefault="00040B98" w:rsidP="00040B98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B98" w:rsidRDefault="00040B98" w:rsidP="00040B98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</w:p>
        </w:tc>
      </w:tr>
      <w:tr w:rsidR="0054037E" w:rsidRPr="000720C8" w:rsidTr="0054037E">
        <w:trPr>
          <w:trHeight w:val="567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37E" w:rsidRDefault="0054037E" w:rsidP="0054037E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4"/>
              </w:rPr>
              <w:t>2</w:t>
            </w:r>
          </w:p>
        </w:tc>
        <w:tc>
          <w:tcPr>
            <w:tcW w:w="3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37E" w:rsidRDefault="0054037E" w:rsidP="0054037E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4"/>
              </w:rPr>
              <w:t>技术资料移交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37E" w:rsidRDefault="0054037E" w:rsidP="0054037E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4"/>
              </w:rPr>
              <w:t>2020.04.27-2020.04.30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37E" w:rsidRDefault="0054037E" w:rsidP="0054037E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37E" w:rsidRDefault="0054037E" w:rsidP="0054037E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  <w:bookmarkStart w:id="0" w:name="_GoBack"/>
            <w:bookmarkEnd w:id="0"/>
          </w:p>
        </w:tc>
      </w:tr>
      <w:tr w:rsidR="0054037E" w:rsidRPr="000720C8" w:rsidTr="0054037E">
        <w:trPr>
          <w:trHeight w:val="567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37E" w:rsidRDefault="0054037E" w:rsidP="0054037E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4"/>
              </w:rPr>
              <w:t>3</w:t>
            </w:r>
          </w:p>
        </w:tc>
        <w:tc>
          <w:tcPr>
            <w:tcW w:w="3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37E" w:rsidRDefault="0054037E" w:rsidP="0054037E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37E" w:rsidRDefault="0054037E" w:rsidP="0054037E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37E" w:rsidRDefault="0054037E" w:rsidP="0054037E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37E" w:rsidRDefault="0054037E" w:rsidP="0054037E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</w:p>
        </w:tc>
      </w:tr>
      <w:tr w:rsidR="0054037E" w:rsidRPr="000720C8" w:rsidTr="0054037E">
        <w:trPr>
          <w:trHeight w:val="567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37E" w:rsidRDefault="0054037E" w:rsidP="0054037E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4"/>
              </w:rPr>
              <w:t>4</w:t>
            </w:r>
          </w:p>
        </w:tc>
        <w:tc>
          <w:tcPr>
            <w:tcW w:w="3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37E" w:rsidRDefault="0054037E" w:rsidP="0054037E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37E" w:rsidRDefault="0054037E" w:rsidP="0054037E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37E" w:rsidRDefault="0054037E" w:rsidP="0054037E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37E" w:rsidRDefault="0054037E" w:rsidP="0054037E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</w:p>
        </w:tc>
      </w:tr>
      <w:tr w:rsidR="0054037E" w:rsidRPr="000720C8" w:rsidTr="0054037E">
        <w:trPr>
          <w:trHeight w:val="567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37E" w:rsidRDefault="0054037E" w:rsidP="0054037E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4"/>
              </w:rPr>
              <w:t>5</w:t>
            </w:r>
          </w:p>
        </w:tc>
        <w:tc>
          <w:tcPr>
            <w:tcW w:w="3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37E" w:rsidRDefault="0054037E" w:rsidP="0054037E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37E" w:rsidRDefault="0054037E" w:rsidP="0054037E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37E" w:rsidRDefault="0054037E" w:rsidP="0054037E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37E" w:rsidRDefault="0054037E" w:rsidP="0054037E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jc w:val="center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</w:p>
        </w:tc>
      </w:tr>
      <w:tr w:rsidR="0054037E" w:rsidRPr="000720C8" w:rsidTr="00D04F0A">
        <w:trPr>
          <w:trHeight w:val="567"/>
        </w:trPr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37E" w:rsidRDefault="0054037E" w:rsidP="0054037E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4"/>
              </w:rPr>
              <w:t xml:space="preserve">K3经理工作交接评估： </w:t>
            </w:r>
          </w:p>
        </w:tc>
      </w:tr>
      <w:tr w:rsidR="0054037E" w:rsidRPr="000720C8" w:rsidTr="00B71B5A">
        <w:trPr>
          <w:trHeight w:val="3868"/>
        </w:trPr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037E" w:rsidRDefault="0054037E" w:rsidP="0054037E">
            <w:pPr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</w:p>
          <w:p w:rsidR="0054037E" w:rsidRDefault="0054037E" w:rsidP="0054037E">
            <w:pPr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</w:p>
          <w:p w:rsidR="0054037E" w:rsidRDefault="0054037E" w:rsidP="0054037E">
            <w:pPr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</w:p>
          <w:p w:rsidR="0054037E" w:rsidRDefault="0054037E" w:rsidP="0054037E">
            <w:pPr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</w:p>
          <w:p w:rsidR="0054037E" w:rsidRDefault="0054037E" w:rsidP="0054037E">
            <w:pPr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</w:p>
          <w:p w:rsidR="0054037E" w:rsidRDefault="0054037E" w:rsidP="0054037E">
            <w:pPr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</w:p>
          <w:p w:rsidR="0054037E" w:rsidRDefault="0054037E" w:rsidP="0054037E">
            <w:pPr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</w:p>
          <w:p w:rsidR="0054037E" w:rsidRDefault="0054037E" w:rsidP="0054037E">
            <w:pPr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</w:p>
          <w:p w:rsidR="0054037E" w:rsidRDefault="0054037E" w:rsidP="0054037E">
            <w:pPr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</w:p>
          <w:p w:rsidR="0054037E" w:rsidRDefault="0054037E" w:rsidP="0054037E">
            <w:pPr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</w:p>
        </w:tc>
      </w:tr>
      <w:tr w:rsidR="0054037E" w:rsidRPr="000720C8" w:rsidTr="0054037E">
        <w:trPr>
          <w:trHeight w:val="969"/>
        </w:trPr>
        <w:tc>
          <w:tcPr>
            <w:tcW w:w="2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37E" w:rsidRDefault="0054037E" w:rsidP="0054037E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jc w:val="left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4"/>
              </w:rPr>
              <w:t>K3经理签字：</w:t>
            </w:r>
          </w:p>
        </w:tc>
        <w:tc>
          <w:tcPr>
            <w:tcW w:w="76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37E" w:rsidRDefault="0054037E" w:rsidP="0054037E">
            <w:pPr>
              <w:widowControl/>
              <w:tabs>
                <w:tab w:val="left" w:pos="8580"/>
              </w:tabs>
              <w:autoSpaceDE w:val="0"/>
              <w:autoSpaceDN w:val="0"/>
              <w:adjustRightInd w:val="0"/>
              <w:snapToGrid w:val="0"/>
              <w:spacing w:line="360" w:lineRule="atLeast"/>
              <w:ind w:rightChars="50" w:right="100" w:firstLineChars="1600" w:firstLine="3840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4"/>
              </w:rPr>
              <w:t xml:space="preserve">日期：              </w:t>
            </w:r>
          </w:p>
        </w:tc>
      </w:tr>
      <w:tr w:rsidR="0054037E" w:rsidRPr="000720C8" w:rsidTr="0054037E">
        <w:trPr>
          <w:trHeight w:val="969"/>
        </w:trPr>
        <w:tc>
          <w:tcPr>
            <w:tcW w:w="2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37E" w:rsidRPr="000720C8" w:rsidRDefault="0054037E" w:rsidP="0054037E">
            <w:pPr>
              <w:widowControl/>
              <w:tabs>
                <w:tab w:val="left" w:pos="8295"/>
              </w:tabs>
              <w:autoSpaceDE w:val="0"/>
              <w:autoSpaceDN w:val="0"/>
              <w:adjustRightInd w:val="0"/>
              <w:snapToGrid w:val="0"/>
              <w:spacing w:line="360" w:lineRule="atLeast"/>
              <w:ind w:leftChars="50" w:left="100" w:rightChars="50" w:right="100"/>
              <w:jc w:val="left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4"/>
              </w:rPr>
              <w:t>K2经理签字：</w:t>
            </w:r>
          </w:p>
        </w:tc>
        <w:tc>
          <w:tcPr>
            <w:tcW w:w="76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37E" w:rsidRPr="000720C8" w:rsidRDefault="0054037E" w:rsidP="0054037E">
            <w:pPr>
              <w:widowControl/>
              <w:tabs>
                <w:tab w:val="left" w:pos="8580"/>
              </w:tabs>
              <w:autoSpaceDE w:val="0"/>
              <w:autoSpaceDN w:val="0"/>
              <w:adjustRightInd w:val="0"/>
              <w:snapToGrid w:val="0"/>
              <w:spacing w:line="360" w:lineRule="atLeast"/>
              <w:ind w:rightChars="50" w:right="100" w:firstLineChars="1600" w:firstLine="3840"/>
              <w:textAlignment w:val="bottom"/>
              <w:rPr>
                <w:rFonts w:asciiTheme="majorEastAsia" w:eastAsiaTheme="majorEastAsia" w:hAnsiTheme="majorEastAsia"/>
                <w:kern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24"/>
              </w:rPr>
              <w:t xml:space="preserve">日期：              </w:t>
            </w:r>
          </w:p>
        </w:tc>
      </w:tr>
    </w:tbl>
    <w:p w:rsidR="00040B98" w:rsidRPr="00B71B5A" w:rsidRDefault="00040B98" w:rsidP="00B71B5A">
      <w:pPr>
        <w:pStyle w:val="af4"/>
        <w:snapToGrid w:val="0"/>
        <w:rPr>
          <w:rFonts w:asciiTheme="minorEastAsia" w:eastAsiaTheme="minorEastAsia" w:hAnsiTheme="minorEastAsia"/>
          <w:b w:val="0"/>
          <w:sz w:val="24"/>
          <w:szCs w:val="24"/>
        </w:rPr>
      </w:pPr>
      <w:r w:rsidRPr="00040B98">
        <w:rPr>
          <w:rFonts w:asciiTheme="minorEastAsia" w:eastAsiaTheme="minorEastAsia" w:hAnsiTheme="minorEastAsia" w:hint="eastAsia"/>
          <w:b w:val="0"/>
          <w:sz w:val="24"/>
          <w:szCs w:val="24"/>
        </w:rPr>
        <w:t>备注：①仅限C</w:t>
      </w:r>
      <w:r w:rsidR="000E2A13">
        <w:rPr>
          <w:rFonts w:asciiTheme="minorEastAsia" w:eastAsiaTheme="minorEastAsia" w:hAnsiTheme="minorEastAsia" w:hint="eastAsia"/>
          <w:b w:val="0"/>
          <w:sz w:val="24"/>
          <w:szCs w:val="24"/>
        </w:rPr>
        <w:t>岗人员交接工作时</w:t>
      </w:r>
      <w:r w:rsidRPr="00040B98">
        <w:rPr>
          <w:rFonts w:asciiTheme="minorEastAsia" w:eastAsiaTheme="minorEastAsia" w:hAnsiTheme="minorEastAsia" w:hint="eastAsia"/>
          <w:b w:val="0"/>
          <w:sz w:val="24"/>
          <w:szCs w:val="24"/>
        </w:rPr>
        <w:t>填写；②工作交接请在2周内完成。</w:t>
      </w:r>
    </w:p>
    <w:sectPr w:rsidR="00040B98" w:rsidRPr="00B71B5A" w:rsidSect="002C3A26">
      <w:headerReference w:type="default" r:id="rId8"/>
      <w:pgSz w:w="11906" w:h="16838"/>
      <w:pgMar w:top="2586" w:right="766" w:bottom="493" w:left="1060" w:header="0" w:footer="476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C31" w:rsidRDefault="00C14C31">
      <w:r>
        <w:separator/>
      </w:r>
    </w:p>
  </w:endnote>
  <w:endnote w:type="continuationSeparator" w:id="0">
    <w:p w:rsidR="00C14C31" w:rsidRDefault="00C14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C31" w:rsidRDefault="00C14C31">
      <w:r>
        <w:separator/>
      </w:r>
    </w:p>
  </w:footnote>
  <w:footnote w:type="continuationSeparator" w:id="0">
    <w:p w:rsidR="00C14C31" w:rsidRDefault="00C14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FB1" w:rsidRPr="008D2260" w:rsidRDefault="005347CB" w:rsidP="00AF106E">
    <w:pPr>
      <w:pStyle w:val="ad"/>
      <w:pBdr>
        <w:bottom w:val="none" w:sz="0" w:space="0" w:color="auto"/>
      </w:pBdr>
      <w:ind w:left="-993"/>
      <w:jc w:val="both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-669744</wp:posOffset>
          </wp:positionH>
          <wp:positionV relativeFrom="paragraph">
            <wp:posOffset>1905</wp:posOffset>
          </wp:positionV>
          <wp:extent cx="7560310" cy="786765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BB046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8B20AF"/>
    <w:multiLevelType w:val="multilevel"/>
    <w:tmpl w:val="0100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376CD"/>
    <w:multiLevelType w:val="hybridMultilevel"/>
    <w:tmpl w:val="068A2DAA"/>
    <w:lvl w:ilvl="0" w:tplc="9CC0F03E">
      <w:numFmt w:val="bullet"/>
      <w:lvlText w:val="□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36F23B3"/>
    <w:multiLevelType w:val="hybridMultilevel"/>
    <w:tmpl w:val="DA92B5D6"/>
    <w:lvl w:ilvl="0" w:tplc="415CBBC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6F2F75"/>
    <w:multiLevelType w:val="multilevel"/>
    <w:tmpl w:val="0BF4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6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A3A"/>
    <w:rsid w:val="00000E50"/>
    <w:rsid w:val="00000FD1"/>
    <w:rsid w:val="00001DA8"/>
    <w:rsid w:val="00002AEC"/>
    <w:rsid w:val="0000335C"/>
    <w:rsid w:val="0000363A"/>
    <w:rsid w:val="00003FD6"/>
    <w:rsid w:val="00004C3C"/>
    <w:rsid w:val="00004DA8"/>
    <w:rsid w:val="00005A9B"/>
    <w:rsid w:val="000063DF"/>
    <w:rsid w:val="00006687"/>
    <w:rsid w:val="000072DB"/>
    <w:rsid w:val="00007842"/>
    <w:rsid w:val="00010B47"/>
    <w:rsid w:val="0001170F"/>
    <w:rsid w:val="00011A33"/>
    <w:rsid w:val="000122A5"/>
    <w:rsid w:val="00012941"/>
    <w:rsid w:val="00013015"/>
    <w:rsid w:val="000158DE"/>
    <w:rsid w:val="00015BD5"/>
    <w:rsid w:val="00017203"/>
    <w:rsid w:val="00017964"/>
    <w:rsid w:val="000179F5"/>
    <w:rsid w:val="00017A99"/>
    <w:rsid w:val="00023339"/>
    <w:rsid w:val="000234B0"/>
    <w:rsid w:val="00023BBC"/>
    <w:rsid w:val="0002451A"/>
    <w:rsid w:val="000251BE"/>
    <w:rsid w:val="00025F99"/>
    <w:rsid w:val="00027F2D"/>
    <w:rsid w:val="0003028F"/>
    <w:rsid w:val="00032FDF"/>
    <w:rsid w:val="00033712"/>
    <w:rsid w:val="00033755"/>
    <w:rsid w:val="00034456"/>
    <w:rsid w:val="00034C8E"/>
    <w:rsid w:val="000358AA"/>
    <w:rsid w:val="00035CB6"/>
    <w:rsid w:val="00035EA9"/>
    <w:rsid w:val="0003608E"/>
    <w:rsid w:val="000374FD"/>
    <w:rsid w:val="0003774B"/>
    <w:rsid w:val="00037ED1"/>
    <w:rsid w:val="00040B98"/>
    <w:rsid w:val="0004121E"/>
    <w:rsid w:val="000420D6"/>
    <w:rsid w:val="00044253"/>
    <w:rsid w:val="00046334"/>
    <w:rsid w:val="00046515"/>
    <w:rsid w:val="00046567"/>
    <w:rsid w:val="00050864"/>
    <w:rsid w:val="00052D1F"/>
    <w:rsid w:val="00053C6E"/>
    <w:rsid w:val="00054313"/>
    <w:rsid w:val="0005443A"/>
    <w:rsid w:val="00055448"/>
    <w:rsid w:val="0005635E"/>
    <w:rsid w:val="00056CF3"/>
    <w:rsid w:val="00056D5B"/>
    <w:rsid w:val="00057719"/>
    <w:rsid w:val="00057919"/>
    <w:rsid w:val="00057DCC"/>
    <w:rsid w:val="00057DF0"/>
    <w:rsid w:val="0006009A"/>
    <w:rsid w:val="000601A6"/>
    <w:rsid w:val="00062721"/>
    <w:rsid w:val="00062C8E"/>
    <w:rsid w:val="000636D8"/>
    <w:rsid w:val="0006388A"/>
    <w:rsid w:val="000652E8"/>
    <w:rsid w:val="00065C68"/>
    <w:rsid w:val="00066556"/>
    <w:rsid w:val="00066638"/>
    <w:rsid w:val="00066938"/>
    <w:rsid w:val="000673E7"/>
    <w:rsid w:val="00067867"/>
    <w:rsid w:val="000708D7"/>
    <w:rsid w:val="00070B29"/>
    <w:rsid w:val="000718DD"/>
    <w:rsid w:val="000720C8"/>
    <w:rsid w:val="000720E3"/>
    <w:rsid w:val="0007227E"/>
    <w:rsid w:val="00072A3B"/>
    <w:rsid w:val="00073397"/>
    <w:rsid w:val="000736A7"/>
    <w:rsid w:val="00075184"/>
    <w:rsid w:val="00075551"/>
    <w:rsid w:val="00075BBC"/>
    <w:rsid w:val="000763FB"/>
    <w:rsid w:val="0007748E"/>
    <w:rsid w:val="00077696"/>
    <w:rsid w:val="00081F75"/>
    <w:rsid w:val="00081FAA"/>
    <w:rsid w:val="00084D27"/>
    <w:rsid w:val="00084DBC"/>
    <w:rsid w:val="0008532E"/>
    <w:rsid w:val="00085405"/>
    <w:rsid w:val="00085FE3"/>
    <w:rsid w:val="000862C9"/>
    <w:rsid w:val="0008725D"/>
    <w:rsid w:val="000875BA"/>
    <w:rsid w:val="000875E8"/>
    <w:rsid w:val="00087C6E"/>
    <w:rsid w:val="00087FE5"/>
    <w:rsid w:val="00090482"/>
    <w:rsid w:val="00090810"/>
    <w:rsid w:val="00090A47"/>
    <w:rsid w:val="00090BFD"/>
    <w:rsid w:val="00090CA2"/>
    <w:rsid w:val="00090CC5"/>
    <w:rsid w:val="00091F18"/>
    <w:rsid w:val="0009252E"/>
    <w:rsid w:val="00092726"/>
    <w:rsid w:val="00092948"/>
    <w:rsid w:val="000932C4"/>
    <w:rsid w:val="00094742"/>
    <w:rsid w:val="00094744"/>
    <w:rsid w:val="00094AF6"/>
    <w:rsid w:val="000955BE"/>
    <w:rsid w:val="00095831"/>
    <w:rsid w:val="00095E62"/>
    <w:rsid w:val="00096611"/>
    <w:rsid w:val="00096B48"/>
    <w:rsid w:val="00097750"/>
    <w:rsid w:val="000979CA"/>
    <w:rsid w:val="00097B9F"/>
    <w:rsid w:val="000A0570"/>
    <w:rsid w:val="000A07F5"/>
    <w:rsid w:val="000A0DB5"/>
    <w:rsid w:val="000A1020"/>
    <w:rsid w:val="000A187A"/>
    <w:rsid w:val="000A1E55"/>
    <w:rsid w:val="000A2098"/>
    <w:rsid w:val="000A2C0D"/>
    <w:rsid w:val="000A2F83"/>
    <w:rsid w:val="000A34BD"/>
    <w:rsid w:val="000A3721"/>
    <w:rsid w:val="000A3A08"/>
    <w:rsid w:val="000A3D36"/>
    <w:rsid w:val="000A43A6"/>
    <w:rsid w:val="000A5C65"/>
    <w:rsid w:val="000A7058"/>
    <w:rsid w:val="000A7432"/>
    <w:rsid w:val="000B12FC"/>
    <w:rsid w:val="000B3079"/>
    <w:rsid w:val="000B3BD4"/>
    <w:rsid w:val="000B4663"/>
    <w:rsid w:val="000B5792"/>
    <w:rsid w:val="000B58BE"/>
    <w:rsid w:val="000B65CD"/>
    <w:rsid w:val="000B6831"/>
    <w:rsid w:val="000B731C"/>
    <w:rsid w:val="000B7598"/>
    <w:rsid w:val="000B7E86"/>
    <w:rsid w:val="000C04C2"/>
    <w:rsid w:val="000C0D1F"/>
    <w:rsid w:val="000C0D25"/>
    <w:rsid w:val="000C16CE"/>
    <w:rsid w:val="000C1962"/>
    <w:rsid w:val="000C2524"/>
    <w:rsid w:val="000C2B49"/>
    <w:rsid w:val="000C36E3"/>
    <w:rsid w:val="000C3BC4"/>
    <w:rsid w:val="000C5CF0"/>
    <w:rsid w:val="000C5D0B"/>
    <w:rsid w:val="000C6065"/>
    <w:rsid w:val="000C71F2"/>
    <w:rsid w:val="000C77EE"/>
    <w:rsid w:val="000C7AF5"/>
    <w:rsid w:val="000D029A"/>
    <w:rsid w:val="000D0C9D"/>
    <w:rsid w:val="000D2873"/>
    <w:rsid w:val="000D2B58"/>
    <w:rsid w:val="000D2BD2"/>
    <w:rsid w:val="000D392D"/>
    <w:rsid w:val="000D3FF6"/>
    <w:rsid w:val="000D456B"/>
    <w:rsid w:val="000D5650"/>
    <w:rsid w:val="000D5FF3"/>
    <w:rsid w:val="000D61F2"/>
    <w:rsid w:val="000D6828"/>
    <w:rsid w:val="000D6A0A"/>
    <w:rsid w:val="000D7989"/>
    <w:rsid w:val="000D7A0C"/>
    <w:rsid w:val="000D7F54"/>
    <w:rsid w:val="000E0BD6"/>
    <w:rsid w:val="000E172C"/>
    <w:rsid w:val="000E1AC6"/>
    <w:rsid w:val="000E23E6"/>
    <w:rsid w:val="000E2A13"/>
    <w:rsid w:val="000E2BDD"/>
    <w:rsid w:val="000E4452"/>
    <w:rsid w:val="000E6F74"/>
    <w:rsid w:val="000E73BB"/>
    <w:rsid w:val="000E74E6"/>
    <w:rsid w:val="000E7624"/>
    <w:rsid w:val="000E76A5"/>
    <w:rsid w:val="000E7974"/>
    <w:rsid w:val="000F002D"/>
    <w:rsid w:val="000F0D15"/>
    <w:rsid w:val="000F0EB1"/>
    <w:rsid w:val="000F11DC"/>
    <w:rsid w:val="000F18F8"/>
    <w:rsid w:val="000F1FF1"/>
    <w:rsid w:val="000F26D2"/>
    <w:rsid w:val="000F2D07"/>
    <w:rsid w:val="000F2D12"/>
    <w:rsid w:val="000F2E33"/>
    <w:rsid w:val="000F3A84"/>
    <w:rsid w:val="000F3BCD"/>
    <w:rsid w:val="000F3EBD"/>
    <w:rsid w:val="000F4042"/>
    <w:rsid w:val="000F582F"/>
    <w:rsid w:val="000F5A09"/>
    <w:rsid w:val="000F5AE5"/>
    <w:rsid w:val="000F5C62"/>
    <w:rsid w:val="000F63AC"/>
    <w:rsid w:val="000F6F79"/>
    <w:rsid w:val="000F7449"/>
    <w:rsid w:val="000F747B"/>
    <w:rsid w:val="00100A2F"/>
    <w:rsid w:val="00100D7E"/>
    <w:rsid w:val="00101576"/>
    <w:rsid w:val="00102C7F"/>
    <w:rsid w:val="00103CEB"/>
    <w:rsid w:val="00104C19"/>
    <w:rsid w:val="00104C87"/>
    <w:rsid w:val="00105AC2"/>
    <w:rsid w:val="00106B79"/>
    <w:rsid w:val="001118F0"/>
    <w:rsid w:val="0011206F"/>
    <w:rsid w:val="001122C8"/>
    <w:rsid w:val="001135FE"/>
    <w:rsid w:val="001138FA"/>
    <w:rsid w:val="00113DFD"/>
    <w:rsid w:val="00114E41"/>
    <w:rsid w:val="001154E1"/>
    <w:rsid w:val="00116678"/>
    <w:rsid w:val="00117778"/>
    <w:rsid w:val="00117AAE"/>
    <w:rsid w:val="00120012"/>
    <w:rsid w:val="001204D0"/>
    <w:rsid w:val="00120812"/>
    <w:rsid w:val="001209CA"/>
    <w:rsid w:val="00120B7D"/>
    <w:rsid w:val="00121214"/>
    <w:rsid w:val="001214AC"/>
    <w:rsid w:val="00121B63"/>
    <w:rsid w:val="00121C03"/>
    <w:rsid w:val="0012255E"/>
    <w:rsid w:val="001227F8"/>
    <w:rsid w:val="00122958"/>
    <w:rsid w:val="00122990"/>
    <w:rsid w:val="00122D7F"/>
    <w:rsid w:val="00123043"/>
    <w:rsid w:val="00123050"/>
    <w:rsid w:val="001242DF"/>
    <w:rsid w:val="001248E6"/>
    <w:rsid w:val="0012665B"/>
    <w:rsid w:val="00126CA4"/>
    <w:rsid w:val="00127A64"/>
    <w:rsid w:val="00130120"/>
    <w:rsid w:val="0013075C"/>
    <w:rsid w:val="00130BED"/>
    <w:rsid w:val="00130EA2"/>
    <w:rsid w:val="001324B4"/>
    <w:rsid w:val="001329BA"/>
    <w:rsid w:val="0013388B"/>
    <w:rsid w:val="00134EC1"/>
    <w:rsid w:val="001363C3"/>
    <w:rsid w:val="00136C07"/>
    <w:rsid w:val="001414F5"/>
    <w:rsid w:val="001415F5"/>
    <w:rsid w:val="001437D0"/>
    <w:rsid w:val="001439DD"/>
    <w:rsid w:val="001466E4"/>
    <w:rsid w:val="0014702D"/>
    <w:rsid w:val="00147611"/>
    <w:rsid w:val="00150372"/>
    <w:rsid w:val="0015044C"/>
    <w:rsid w:val="00150683"/>
    <w:rsid w:val="00150FA4"/>
    <w:rsid w:val="001516DD"/>
    <w:rsid w:val="00151A8D"/>
    <w:rsid w:val="00151B4B"/>
    <w:rsid w:val="00152B11"/>
    <w:rsid w:val="00153243"/>
    <w:rsid w:val="00153301"/>
    <w:rsid w:val="00153F14"/>
    <w:rsid w:val="0015432E"/>
    <w:rsid w:val="00154F2D"/>
    <w:rsid w:val="001566C1"/>
    <w:rsid w:val="00157CEF"/>
    <w:rsid w:val="00160AE0"/>
    <w:rsid w:val="001613C5"/>
    <w:rsid w:val="0016233E"/>
    <w:rsid w:val="00162765"/>
    <w:rsid w:val="0016295F"/>
    <w:rsid w:val="001636A8"/>
    <w:rsid w:val="00163704"/>
    <w:rsid w:val="00163DF3"/>
    <w:rsid w:val="001653B8"/>
    <w:rsid w:val="001661CF"/>
    <w:rsid w:val="001664F5"/>
    <w:rsid w:val="001677F4"/>
    <w:rsid w:val="00171C84"/>
    <w:rsid w:val="00171D4B"/>
    <w:rsid w:val="0017248C"/>
    <w:rsid w:val="001726D9"/>
    <w:rsid w:val="00172CA7"/>
    <w:rsid w:val="00172D69"/>
    <w:rsid w:val="00172E8C"/>
    <w:rsid w:val="0017347A"/>
    <w:rsid w:val="001737D8"/>
    <w:rsid w:val="00173FA5"/>
    <w:rsid w:val="001771D9"/>
    <w:rsid w:val="00177380"/>
    <w:rsid w:val="00180F1A"/>
    <w:rsid w:val="001819F8"/>
    <w:rsid w:val="00182232"/>
    <w:rsid w:val="001829FD"/>
    <w:rsid w:val="0018321D"/>
    <w:rsid w:val="001835D9"/>
    <w:rsid w:val="00183B88"/>
    <w:rsid w:val="00184F6B"/>
    <w:rsid w:val="0018520C"/>
    <w:rsid w:val="00185FCC"/>
    <w:rsid w:val="001864B3"/>
    <w:rsid w:val="0018679E"/>
    <w:rsid w:val="00192592"/>
    <w:rsid w:val="00192C31"/>
    <w:rsid w:val="00193ADC"/>
    <w:rsid w:val="00193B52"/>
    <w:rsid w:val="00194BF7"/>
    <w:rsid w:val="001961D6"/>
    <w:rsid w:val="00196422"/>
    <w:rsid w:val="001A016D"/>
    <w:rsid w:val="001A0C46"/>
    <w:rsid w:val="001A13AF"/>
    <w:rsid w:val="001A16C4"/>
    <w:rsid w:val="001A17FA"/>
    <w:rsid w:val="001A2134"/>
    <w:rsid w:val="001A262E"/>
    <w:rsid w:val="001A290E"/>
    <w:rsid w:val="001A2F2D"/>
    <w:rsid w:val="001A34C8"/>
    <w:rsid w:val="001A359F"/>
    <w:rsid w:val="001A3615"/>
    <w:rsid w:val="001A3830"/>
    <w:rsid w:val="001A3DE1"/>
    <w:rsid w:val="001A426A"/>
    <w:rsid w:val="001A48E0"/>
    <w:rsid w:val="001A4B97"/>
    <w:rsid w:val="001A64F4"/>
    <w:rsid w:val="001A6820"/>
    <w:rsid w:val="001A6C95"/>
    <w:rsid w:val="001A6D13"/>
    <w:rsid w:val="001A78F0"/>
    <w:rsid w:val="001A7C07"/>
    <w:rsid w:val="001B0EF9"/>
    <w:rsid w:val="001B1628"/>
    <w:rsid w:val="001B17C0"/>
    <w:rsid w:val="001B214C"/>
    <w:rsid w:val="001B3356"/>
    <w:rsid w:val="001B4468"/>
    <w:rsid w:val="001B4C3F"/>
    <w:rsid w:val="001B4CAE"/>
    <w:rsid w:val="001B4E63"/>
    <w:rsid w:val="001B55DA"/>
    <w:rsid w:val="001B5B29"/>
    <w:rsid w:val="001B5BF3"/>
    <w:rsid w:val="001B756F"/>
    <w:rsid w:val="001C018F"/>
    <w:rsid w:val="001C034A"/>
    <w:rsid w:val="001C06BF"/>
    <w:rsid w:val="001C2732"/>
    <w:rsid w:val="001C297A"/>
    <w:rsid w:val="001C2E1C"/>
    <w:rsid w:val="001C3091"/>
    <w:rsid w:val="001C4FF0"/>
    <w:rsid w:val="001C5205"/>
    <w:rsid w:val="001C532E"/>
    <w:rsid w:val="001C56F9"/>
    <w:rsid w:val="001C6637"/>
    <w:rsid w:val="001C67E9"/>
    <w:rsid w:val="001C6C95"/>
    <w:rsid w:val="001C6E13"/>
    <w:rsid w:val="001C72A9"/>
    <w:rsid w:val="001D03C8"/>
    <w:rsid w:val="001D118D"/>
    <w:rsid w:val="001D1D2C"/>
    <w:rsid w:val="001D21B7"/>
    <w:rsid w:val="001D22E6"/>
    <w:rsid w:val="001D236D"/>
    <w:rsid w:val="001D26AB"/>
    <w:rsid w:val="001D2AD0"/>
    <w:rsid w:val="001D2E9A"/>
    <w:rsid w:val="001D2F5B"/>
    <w:rsid w:val="001D38F4"/>
    <w:rsid w:val="001D53E7"/>
    <w:rsid w:val="001D6910"/>
    <w:rsid w:val="001D691A"/>
    <w:rsid w:val="001D6A92"/>
    <w:rsid w:val="001D6ABB"/>
    <w:rsid w:val="001D7102"/>
    <w:rsid w:val="001D7688"/>
    <w:rsid w:val="001E3477"/>
    <w:rsid w:val="001E4BEE"/>
    <w:rsid w:val="001E550E"/>
    <w:rsid w:val="001E5DF1"/>
    <w:rsid w:val="001E6BE9"/>
    <w:rsid w:val="001E6D07"/>
    <w:rsid w:val="001F0ACE"/>
    <w:rsid w:val="001F1200"/>
    <w:rsid w:val="001F1AA5"/>
    <w:rsid w:val="001F1E10"/>
    <w:rsid w:val="001F2B14"/>
    <w:rsid w:val="001F2D64"/>
    <w:rsid w:val="001F2FB0"/>
    <w:rsid w:val="001F307B"/>
    <w:rsid w:val="001F4435"/>
    <w:rsid w:val="001F55DE"/>
    <w:rsid w:val="001F5A2B"/>
    <w:rsid w:val="001F5A57"/>
    <w:rsid w:val="001F5AE5"/>
    <w:rsid w:val="001F664E"/>
    <w:rsid w:val="001F686A"/>
    <w:rsid w:val="001F6BE9"/>
    <w:rsid w:val="001F7ADD"/>
    <w:rsid w:val="002000F5"/>
    <w:rsid w:val="002010C0"/>
    <w:rsid w:val="00201242"/>
    <w:rsid w:val="00201CF3"/>
    <w:rsid w:val="00202285"/>
    <w:rsid w:val="002039C9"/>
    <w:rsid w:val="00203EF9"/>
    <w:rsid w:val="00204A86"/>
    <w:rsid w:val="00204C8B"/>
    <w:rsid w:val="00204DEA"/>
    <w:rsid w:val="002050F8"/>
    <w:rsid w:val="0020585F"/>
    <w:rsid w:val="002058B2"/>
    <w:rsid w:val="00205B22"/>
    <w:rsid w:val="0020621C"/>
    <w:rsid w:val="002063FD"/>
    <w:rsid w:val="002067D7"/>
    <w:rsid w:val="00207237"/>
    <w:rsid w:val="002079FD"/>
    <w:rsid w:val="00207EC1"/>
    <w:rsid w:val="00210960"/>
    <w:rsid w:val="0021150C"/>
    <w:rsid w:val="0021213B"/>
    <w:rsid w:val="0021226A"/>
    <w:rsid w:val="00212B70"/>
    <w:rsid w:val="0021323A"/>
    <w:rsid w:val="00213C3F"/>
    <w:rsid w:val="00213F7D"/>
    <w:rsid w:val="002150C3"/>
    <w:rsid w:val="002159F3"/>
    <w:rsid w:val="0021696D"/>
    <w:rsid w:val="00217273"/>
    <w:rsid w:val="00217303"/>
    <w:rsid w:val="002173E9"/>
    <w:rsid w:val="002216B2"/>
    <w:rsid w:val="00221AF5"/>
    <w:rsid w:val="00221C93"/>
    <w:rsid w:val="00222418"/>
    <w:rsid w:val="0022242E"/>
    <w:rsid w:val="00223E57"/>
    <w:rsid w:val="0022413C"/>
    <w:rsid w:val="0022425A"/>
    <w:rsid w:val="0022453E"/>
    <w:rsid w:val="00224A67"/>
    <w:rsid w:val="00226D59"/>
    <w:rsid w:val="0022766E"/>
    <w:rsid w:val="002277A2"/>
    <w:rsid w:val="00227A09"/>
    <w:rsid w:val="002301BF"/>
    <w:rsid w:val="00232EFD"/>
    <w:rsid w:val="00233975"/>
    <w:rsid w:val="00234438"/>
    <w:rsid w:val="00234723"/>
    <w:rsid w:val="00234881"/>
    <w:rsid w:val="00235445"/>
    <w:rsid w:val="00235AB2"/>
    <w:rsid w:val="002363EB"/>
    <w:rsid w:val="00236AD5"/>
    <w:rsid w:val="002373D3"/>
    <w:rsid w:val="00237745"/>
    <w:rsid w:val="0024167A"/>
    <w:rsid w:val="002416BD"/>
    <w:rsid w:val="002426FD"/>
    <w:rsid w:val="00242D1C"/>
    <w:rsid w:val="00242F18"/>
    <w:rsid w:val="00243A9A"/>
    <w:rsid w:val="00243D23"/>
    <w:rsid w:val="002444CA"/>
    <w:rsid w:val="0024466A"/>
    <w:rsid w:val="00244922"/>
    <w:rsid w:val="00244B76"/>
    <w:rsid w:val="00244D57"/>
    <w:rsid w:val="00244D97"/>
    <w:rsid w:val="00245503"/>
    <w:rsid w:val="00245A4B"/>
    <w:rsid w:val="00246A57"/>
    <w:rsid w:val="00246CE5"/>
    <w:rsid w:val="00246F2E"/>
    <w:rsid w:val="00247763"/>
    <w:rsid w:val="00247D7F"/>
    <w:rsid w:val="00250F7E"/>
    <w:rsid w:val="0025126F"/>
    <w:rsid w:val="0025278D"/>
    <w:rsid w:val="002527CA"/>
    <w:rsid w:val="002532B2"/>
    <w:rsid w:val="00253482"/>
    <w:rsid w:val="0025419A"/>
    <w:rsid w:val="00254577"/>
    <w:rsid w:val="002550FA"/>
    <w:rsid w:val="00256299"/>
    <w:rsid w:val="002604F9"/>
    <w:rsid w:val="0026164A"/>
    <w:rsid w:val="002627A4"/>
    <w:rsid w:val="00262BF2"/>
    <w:rsid w:val="00262FE9"/>
    <w:rsid w:val="00263174"/>
    <w:rsid w:val="0026542C"/>
    <w:rsid w:val="002655B7"/>
    <w:rsid w:val="002668C8"/>
    <w:rsid w:val="00266C2A"/>
    <w:rsid w:val="002670ED"/>
    <w:rsid w:val="002679A6"/>
    <w:rsid w:val="00267F62"/>
    <w:rsid w:val="00270E61"/>
    <w:rsid w:val="0027155E"/>
    <w:rsid w:val="002718DA"/>
    <w:rsid w:val="00271F32"/>
    <w:rsid w:val="002735ED"/>
    <w:rsid w:val="0027456E"/>
    <w:rsid w:val="00275187"/>
    <w:rsid w:val="00275ABE"/>
    <w:rsid w:val="002767E6"/>
    <w:rsid w:val="00276835"/>
    <w:rsid w:val="0027727D"/>
    <w:rsid w:val="0028009C"/>
    <w:rsid w:val="002803B2"/>
    <w:rsid w:val="0028071F"/>
    <w:rsid w:val="00280E9E"/>
    <w:rsid w:val="00282403"/>
    <w:rsid w:val="00283E0B"/>
    <w:rsid w:val="002845B0"/>
    <w:rsid w:val="00284AAD"/>
    <w:rsid w:val="00285561"/>
    <w:rsid w:val="0028582C"/>
    <w:rsid w:val="0028619F"/>
    <w:rsid w:val="002870F3"/>
    <w:rsid w:val="00290F8D"/>
    <w:rsid w:val="00291885"/>
    <w:rsid w:val="00291E9C"/>
    <w:rsid w:val="00292B97"/>
    <w:rsid w:val="002935BF"/>
    <w:rsid w:val="0029481A"/>
    <w:rsid w:val="00294A88"/>
    <w:rsid w:val="00294DBA"/>
    <w:rsid w:val="002954FE"/>
    <w:rsid w:val="002955B4"/>
    <w:rsid w:val="00296133"/>
    <w:rsid w:val="00296830"/>
    <w:rsid w:val="00296871"/>
    <w:rsid w:val="0029688D"/>
    <w:rsid w:val="002A093D"/>
    <w:rsid w:val="002A12B1"/>
    <w:rsid w:val="002A1CA2"/>
    <w:rsid w:val="002A2466"/>
    <w:rsid w:val="002A5033"/>
    <w:rsid w:val="002A530E"/>
    <w:rsid w:val="002A5E3B"/>
    <w:rsid w:val="002A66C5"/>
    <w:rsid w:val="002B006B"/>
    <w:rsid w:val="002B0D11"/>
    <w:rsid w:val="002B1C92"/>
    <w:rsid w:val="002B2D49"/>
    <w:rsid w:val="002B4A58"/>
    <w:rsid w:val="002B5ED9"/>
    <w:rsid w:val="002B6473"/>
    <w:rsid w:val="002B710D"/>
    <w:rsid w:val="002C052F"/>
    <w:rsid w:val="002C0D75"/>
    <w:rsid w:val="002C140E"/>
    <w:rsid w:val="002C17AF"/>
    <w:rsid w:val="002C293D"/>
    <w:rsid w:val="002C3A26"/>
    <w:rsid w:val="002C48A6"/>
    <w:rsid w:val="002C5788"/>
    <w:rsid w:val="002C66FB"/>
    <w:rsid w:val="002C79AE"/>
    <w:rsid w:val="002C7A67"/>
    <w:rsid w:val="002D08AF"/>
    <w:rsid w:val="002D1068"/>
    <w:rsid w:val="002D1C5C"/>
    <w:rsid w:val="002D382F"/>
    <w:rsid w:val="002D455E"/>
    <w:rsid w:val="002D74AB"/>
    <w:rsid w:val="002E1002"/>
    <w:rsid w:val="002E27B9"/>
    <w:rsid w:val="002E287E"/>
    <w:rsid w:val="002E39FE"/>
    <w:rsid w:val="002E545C"/>
    <w:rsid w:val="002E5854"/>
    <w:rsid w:val="002E5B49"/>
    <w:rsid w:val="002E5E29"/>
    <w:rsid w:val="002E6466"/>
    <w:rsid w:val="002E6BBD"/>
    <w:rsid w:val="002E6EA6"/>
    <w:rsid w:val="002E7BA9"/>
    <w:rsid w:val="002E7F46"/>
    <w:rsid w:val="002F0F8F"/>
    <w:rsid w:val="002F1E50"/>
    <w:rsid w:val="002F2B39"/>
    <w:rsid w:val="002F2D3B"/>
    <w:rsid w:val="002F3558"/>
    <w:rsid w:val="002F3568"/>
    <w:rsid w:val="002F5A52"/>
    <w:rsid w:val="002F6607"/>
    <w:rsid w:val="002F695B"/>
    <w:rsid w:val="003003DD"/>
    <w:rsid w:val="00300610"/>
    <w:rsid w:val="003007E8"/>
    <w:rsid w:val="003009C2"/>
    <w:rsid w:val="00300A6F"/>
    <w:rsid w:val="00301235"/>
    <w:rsid w:val="003014E6"/>
    <w:rsid w:val="003016D4"/>
    <w:rsid w:val="00301B35"/>
    <w:rsid w:val="00302016"/>
    <w:rsid w:val="00302B8C"/>
    <w:rsid w:val="00302FCB"/>
    <w:rsid w:val="003030CF"/>
    <w:rsid w:val="00303512"/>
    <w:rsid w:val="00303D8C"/>
    <w:rsid w:val="00304893"/>
    <w:rsid w:val="00304DB0"/>
    <w:rsid w:val="003057E0"/>
    <w:rsid w:val="00305861"/>
    <w:rsid w:val="0030656E"/>
    <w:rsid w:val="00306BBD"/>
    <w:rsid w:val="00306CEF"/>
    <w:rsid w:val="00306D67"/>
    <w:rsid w:val="00306E41"/>
    <w:rsid w:val="00307199"/>
    <w:rsid w:val="003106E8"/>
    <w:rsid w:val="003116EB"/>
    <w:rsid w:val="003126D9"/>
    <w:rsid w:val="00313E1A"/>
    <w:rsid w:val="00315353"/>
    <w:rsid w:val="0031576B"/>
    <w:rsid w:val="0031599B"/>
    <w:rsid w:val="00315CDD"/>
    <w:rsid w:val="003165EE"/>
    <w:rsid w:val="0031697E"/>
    <w:rsid w:val="0031754D"/>
    <w:rsid w:val="00317F81"/>
    <w:rsid w:val="00321BE0"/>
    <w:rsid w:val="00321C25"/>
    <w:rsid w:val="00322AD5"/>
    <w:rsid w:val="00323750"/>
    <w:rsid w:val="00323C03"/>
    <w:rsid w:val="003249B9"/>
    <w:rsid w:val="003259F4"/>
    <w:rsid w:val="00325DAE"/>
    <w:rsid w:val="00325F04"/>
    <w:rsid w:val="00327450"/>
    <w:rsid w:val="00327CD7"/>
    <w:rsid w:val="00330192"/>
    <w:rsid w:val="0033076C"/>
    <w:rsid w:val="003314C3"/>
    <w:rsid w:val="00331764"/>
    <w:rsid w:val="00332BDA"/>
    <w:rsid w:val="00333A74"/>
    <w:rsid w:val="00333C42"/>
    <w:rsid w:val="00333CF6"/>
    <w:rsid w:val="00334138"/>
    <w:rsid w:val="003360BC"/>
    <w:rsid w:val="003363C1"/>
    <w:rsid w:val="003365DB"/>
    <w:rsid w:val="00340107"/>
    <w:rsid w:val="003401AA"/>
    <w:rsid w:val="00342BC4"/>
    <w:rsid w:val="00343ABE"/>
    <w:rsid w:val="00345809"/>
    <w:rsid w:val="003463CD"/>
    <w:rsid w:val="00346506"/>
    <w:rsid w:val="00350A1F"/>
    <w:rsid w:val="003510D7"/>
    <w:rsid w:val="00351700"/>
    <w:rsid w:val="00352904"/>
    <w:rsid w:val="00352CD0"/>
    <w:rsid w:val="0035334A"/>
    <w:rsid w:val="00353AC2"/>
    <w:rsid w:val="00354FB5"/>
    <w:rsid w:val="00355491"/>
    <w:rsid w:val="00355513"/>
    <w:rsid w:val="003566DD"/>
    <w:rsid w:val="00356D47"/>
    <w:rsid w:val="00357B03"/>
    <w:rsid w:val="00360777"/>
    <w:rsid w:val="00360FED"/>
    <w:rsid w:val="00362DC3"/>
    <w:rsid w:val="00363E6A"/>
    <w:rsid w:val="00366C0D"/>
    <w:rsid w:val="0036764B"/>
    <w:rsid w:val="0036769C"/>
    <w:rsid w:val="00367A2F"/>
    <w:rsid w:val="00370251"/>
    <w:rsid w:val="00371B9E"/>
    <w:rsid w:val="003725EB"/>
    <w:rsid w:val="00372AAA"/>
    <w:rsid w:val="00374437"/>
    <w:rsid w:val="00374B2F"/>
    <w:rsid w:val="00374C02"/>
    <w:rsid w:val="00377161"/>
    <w:rsid w:val="003776A8"/>
    <w:rsid w:val="003778CF"/>
    <w:rsid w:val="00380198"/>
    <w:rsid w:val="00380369"/>
    <w:rsid w:val="00380483"/>
    <w:rsid w:val="00383034"/>
    <w:rsid w:val="003831BC"/>
    <w:rsid w:val="00383D07"/>
    <w:rsid w:val="00384004"/>
    <w:rsid w:val="00384F2F"/>
    <w:rsid w:val="00385BDC"/>
    <w:rsid w:val="00385E01"/>
    <w:rsid w:val="00386949"/>
    <w:rsid w:val="00386C03"/>
    <w:rsid w:val="00386E2A"/>
    <w:rsid w:val="00386EA5"/>
    <w:rsid w:val="00386ED3"/>
    <w:rsid w:val="003879FB"/>
    <w:rsid w:val="00387A0B"/>
    <w:rsid w:val="003900DF"/>
    <w:rsid w:val="003902E0"/>
    <w:rsid w:val="003915EB"/>
    <w:rsid w:val="003919D0"/>
    <w:rsid w:val="003926EC"/>
    <w:rsid w:val="00392901"/>
    <w:rsid w:val="003935E3"/>
    <w:rsid w:val="00393AB5"/>
    <w:rsid w:val="00393ED1"/>
    <w:rsid w:val="00393F47"/>
    <w:rsid w:val="00394057"/>
    <w:rsid w:val="003940A0"/>
    <w:rsid w:val="0039463C"/>
    <w:rsid w:val="003954F3"/>
    <w:rsid w:val="003964BD"/>
    <w:rsid w:val="003967A7"/>
    <w:rsid w:val="003967B9"/>
    <w:rsid w:val="003A03BD"/>
    <w:rsid w:val="003A1042"/>
    <w:rsid w:val="003A1DD7"/>
    <w:rsid w:val="003A217F"/>
    <w:rsid w:val="003A3315"/>
    <w:rsid w:val="003A353B"/>
    <w:rsid w:val="003A3ED4"/>
    <w:rsid w:val="003A3F0D"/>
    <w:rsid w:val="003A40F2"/>
    <w:rsid w:val="003A505C"/>
    <w:rsid w:val="003A527D"/>
    <w:rsid w:val="003A5BBF"/>
    <w:rsid w:val="003A5E0C"/>
    <w:rsid w:val="003A6254"/>
    <w:rsid w:val="003A6D9C"/>
    <w:rsid w:val="003A7190"/>
    <w:rsid w:val="003A75B3"/>
    <w:rsid w:val="003A7A93"/>
    <w:rsid w:val="003A7DE7"/>
    <w:rsid w:val="003A7F24"/>
    <w:rsid w:val="003B0115"/>
    <w:rsid w:val="003B04AE"/>
    <w:rsid w:val="003B0F8C"/>
    <w:rsid w:val="003B3969"/>
    <w:rsid w:val="003B3BFB"/>
    <w:rsid w:val="003B3ED0"/>
    <w:rsid w:val="003B40C2"/>
    <w:rsid w:val="003B493F"/>
    <w:rsid w:val="003B5179"/>
    <w:rsid w:val="003B5817"/>
    <w:rsid w:val="003B620C"/>
    <w:rsid w:val="003B6864"/>
    <w:rsid w:val="003B6C7E"/>
    <w:rsid w:val="003B6D0B"/>
    <w:rsid w:val="003B7649"/>
    <w:rsid w:val="003B782E"/>
    <w:rsid w:val="003B7DBB"/>
    <w:rsid w:val="003C06F2"/>
    <w:rsid w:val="003C0718"/>
    <w:rsid w:val="003C1F06"/>
    <w:rsid w:val="003C354A"/>
    <w:rsid w:val="003C389E"/>
    <w:rsid w:val="003C3EDB"/>
    <w:rsid w:val="003C427C"/>
    <w:rsid w:val="003C47E3"/>
    <w:rsid w:val="003C59CC"/>
    <w:rsid w:val="003C6158"/>
    <w:rsid w:val="003C7306"/>
    <w:rsid w:val="003C74E5"/>
    <w:rsid w:val="003D0034"/>
    <w:rsid w:val="003D0A61"/>
    <w:rsid w:val="003D0B96"/>
    <w:rsid w:val="003D0CF8"/>
    <w:rsid w:val="003D1D8B"/>
    <w:rsid w:val="003D2596"/>
    <w:rsid w:val="003D2A9F"/>
    <w:rsid w:val="003D39F6"/>
    <w:rsid w:val="003D4929"/>
    <w:rsid w:val="003D5209"/>
    <w:rsid w:val="003D5377"/>
    <w:rsid w:val="003D57BB"/>
    <w:rsid w:val="003D7528"/>
    <w:rsid w:val="003E083D"/>
    <w:rsid w:val="003E0997"/>
    <w:rsid w:val="003E0C10"/>
    <w:rsid w:val="003E1A3D"/>
    <w:rsid w:val="003E2903"/>
    <w:rsid w:val="003E4149"/>
    <w:rsid w:val="003E4B3A"/>
    <w:rsid w:val="003E592B"/>
    <w:rsid w:val="003E614E"/>
    <w:rsid w:val="003E688A"/>
    <w:rsid w:val="003E6AF4"/>
    <w:rsid w:val="003E6D86"/>
    <w:rsid w:val="003E72EE"/>
    <w:rsid w:val="003F048F"/>
    <w:rsid w:val="003F0507"/>
    <w:rsid w:val="003F12EB"/>
    <w:rsid w:val="003F2276"/>
    <w:rsid w:val="003F3723"/>
    <w:rsid w:val="003F54DE"/>
    <w:rsid w:val="003F5522"/>
    <w:rsid w:val="003F580C"/>
    <w:rsid w:val="003F5D40"/>
    <w:rsid w:val="003F60EC"/>
    <w:rsid w:val="003F63DB"/>
    <w:rsid w:val="003F746F"/>
    <w:rsid w:val="003F7E28"/>
    <w:rsid w:val="003F7EED"/>
    <w:rsid w:val="004005D9"/>
    <w:rsid w:val="00400BCB"/>
    <w:rsid w:val="004022A2"/>
    <w:rsid w:val="004036A0"/>
    <w:rsid w:val="00403F9D"/>
    <w:rsid w:val="00404548"/>
    <w:rsid w:val="00405258"/>
    <w:rsid w:val="00405E2D"/>
    <w:rsid w:val="00406063"/>
    <w:rsid w:val="004062B5"/>
    <w:rsid w:val="00406A09"/>
    <w:rsid w:val="00406AC4"/>
    <w:rsid w:val="004070F7"/>
    <w:rsid w:val="00407378"/>
    <w:rsid w:val="00407537"/>
    <w:rsid w:val="00407649"/>
    <w:rsid w:val="00407828"/>
    <w:rsid w:val="0041089F"/>
    <w:rsid w:val="004108A9"/>
    <w:rsid w:val="004109DC"/>
    <w:rsid w:val="00411B28"/>
    <w:rsid w:val="00412A67"/>
    <w:rsid w:val="00412CC1"/>
    <w:rsid w:val="00413217"/>
    <w:rsid w:val="00413F8B"/>
    <w:rsid w:val="00415D54"/>
    <w:rsid w:val="00415D67"/>
    <w:rsid w:val="00416119"/>
    <w:rsid w:val="00416305"/>
    <w:rsid w:val="00416AB7"/>
    <w:rsid w:val="004176C3"/>
    <w:rsid w:val="004210FE"/>
    <w:rsid w:val="00422C73"/>
    <w:rsid w:val="0042332D"/>
    <w:rsid w:val="00423631"/>
    <w:rsid w:val="00423701"/>
    <w:rsid w:val="00423FF6"/>
    <w:rsid w:val="004245D1"/>
    <w:rsid w:val="00424824"/>
    <w:rsid w:val="00425204"/>
    <w:rsid w:val="004252FD"/>
    <w:rsid w:val="00425595"/>
    <w:rsid w:val="00425687"/>
    <w:rsid w:val="00425E4B"/>
    <w:rsid w:val="00426AA3"/>
    <w:rsid w:val="00426BE0"/>
    <w:rsid w:val="004302AA"/>
    <w:rsid w:val="004305CD"/>
    <w:rsid w:val="00431376"/>
    <w:rsid w:val="00431938"/>
    <w:rsid w:val="00431ABF"/>
    <w:rsid w:val="00431F7A"/>
    <w:rsid w:val="004322E4"/>
    <w:rsid w:val="00433319"/>
    <w:rsid w:val="004334C2"/>
    <w:rsid w:val="00434264"/>
    <w:rsid w:val="004344DF"/>
    <w:rsid w:val="0043492C"/>
    <w:rsid w:val="00434C3D"/>
    <w:rsid w:val="00434EE5"/>
    <w:rsid w:val="00435869"/>
    <w:rsid w:val="00436681"/>
    <w:rsid w:val="004373A2"/>
    <w:rsid w:val="00437EE1"/>
    <w:rsid w:val="00440300"/>
    <w:rsid w:val="00441579"/>
    <w:rsid w:val="0044202A"/>
    <w:rsid w:val="00442332"/>
    <w:rsid w:val="0044278E"/>
    <w:rsid w:val="00443E31"/>
    <w:rsid w:val="00443EF6"/>
    <w:rsid w:val="00444574"/>
    <w:rsid w:val="00444BAC"/>
    <w:rsid w:val="004463AB"/>
    <w:rsid w:val="0045008B"/>
    <w:rsid w:val="00450E20"/>
    <w:rsid w:val="00452160"/>
    <w:rsid w:val="00452978"/>
    <w:rsid w:val="00453430"/>
    <w:rsid w:val="004534E1"/>
    <w:rsid w:val="00453E8A"/>
    <w:rsid w:val="0045412E"/>
    <w:rsid w:val="00454996"/>
    <w:rsid w:val="0045501B"/>
    <w:rsid w:val="00455E0B"/>
    <w:rsid w:val="004562AD"/>
    <w:rsid w:val="004562BD"/>
    <w:rsid w:val="004563D1"/>
    <w:rsid w:val="00457D6C"/>
    <w:rsid w:val="00457FDC"/>
    <w:rsid w:val="00460296"/>
    <w:rsid w:val="004603B9"/>
    <w:rsid w:val="004605A8"/>
    <w:rsid w:val="004609BB"/>
    <w:rsid w:val="00462630"/>
    <w:rsid w:val="004659EC"/>
    <w:rsid w:val="00465FBB"/>
    <w:rsid w:val="00470148"/>
    <w:rsid w:val="0047115C"/>
    <w:rsid w:val="00471EB5"/>
    <w:rsid w:val="00472025"/>
    <w:rsid w:val="0047205C"/>
    <w:rsid w:val="00472E2A"/>
    <w:rsid w:val="00474E6F"/>
    <w:rsid w:val="004758D3"/>
    <w:rsid w:val="004768E6"/>
    <w:rsid w:val="00477006"/>
    <w:rsid w:val="00477234"/>
    <w:rsid w:val="004775E3"/>
    <w:rsid w:val="0048091C"/>
    <w:rsid w:val="00481180"/>
    <w:rsid w:val="00481A37"/>
    <w:rsid w:val="0048304B"/>
    <w:rsid w:val="00484311"/>
    <w:rsid w:val="0048557A"/>
    <w:rsid w:val="004856A4"/>
    <w:rsid w:val="00485D06"/>
    <w:rsid w:val="00485FCE"/>
    <w:rsid w:val="004860EA"/>
    <w:rsid w:val="00486317"/>
    <w:rsid w:val="0048652E"/>
    <w:rsid w:val="004866D2"/>
    <w:rsid w:val="0048671A"/>
    <w:rsid w:val="00487B42"/>
    <w:rsid w:val="00487BBF"/>
    <w:rsid w:val="00490673"/>
    <w:rsid w:val="004909E1"/>
    <w:rsid w:val="00490AEB"/>
    <w:rsid w:val="00490C10"/>
    <w:rsid w:val="004917D1"/>
    <w:rsid w:val="00491F23"/>
    <w:rsid w:val="00492083"/>
    <w:rsid w:val="00492418"/>
    <w:rsid w:val="00493865"/>
    <w:rsid w:val="00494DF6"/>
    <w:rsid w:val="004A2D47"/>
    <w:rsid w:val="004A3179"/>
    <w:rsid w:val="004A37B2"/>
    <w:rsid w:val="004A3808"/>
    <w:rsid w:val="004A3A6E"/>
    <w:rsid w:val="004A3FFE"/>
    <w:rsid w:val="004A40EE"/>
    <w:rsid w:val="004A57F8"/>
    <w:rsid w:val="004A5B86"/>
    <w:rsid w:val="004A5F37"/>
    <w:rsid w:val="004A6184"/>
    <w:rsid w:val="004A6457"/>
    <w:rsid w:val="004A6734"/>
    <w:rsid w:val="004A6B3E"/>
    <w:rsid w:val="004A7188"/>
    <w:rsid w:val="004A7EE3"/>
    <w:rsid w:val="004B057A"/>
    <w:rsid w:val="004B0980"/>
    <w:rsid w:val="004B0D7B"/>
    <w:rsid w:val="004B1201"/>
    <w:rsid w:val="004B12B6"/>
    <w:rsid w:val="004B1DD0"/>
    <w:rsid w:val="004B33EF"/>
    <w:rsid w:val="004B3A34"/>
    <w:rsid w:val="004B406B"/>
    <w:rsid w:val="004B42A5"/>
    <w:rsid w:val="004B4B7E"/>
    <w:rsid w:val="004B5390"/>
    <w:rsid w:val="004B5673"/>
    <w:rsid w:val="004B6066"/>
    <w:rsid w:val="004B7EB1"/>
    <w:rsid w:val="004C02C5"/>
    <w:rsid w:val="004C099E"/>
    <w:rsid w:val="004C2920"/>
    <w:rsid w:val="004C3A37"/>
    <w:rsid w:val="004C3DD0"/>
    <w:rsid w:val="004C3F01"/>
    <w:rsid w:val="004C3FD7"/>
    <w:rsid w:val="004C4324"/>
    <w:rsid w:val="004C5E1A"/>
    <w:rsid w:val="004C64D9"/>
    <w:rsid w:val="004C6C27"/>
    <w:rsid w:val="004C6F45"/>
    <w:rsid w:val="004C764E"/>
    <w:rsid w:val="004C76D6"/>
    <w:rsid w:val="004C7B36"/>
    <w:rsid w:val="004D0BF9"/>
    <w:rsid w:val="004D21BE"/>
    <w:rsid w:val="004D242A"/>
    <w:rsid w:val="004D3729"/>
    <w:rsid w:val="004D38F6"/>
    <w:rsid w:val="004D3B37"/>
    <w:rsid w:val="004D4188"/>
    <w:rsid w:val="004D4745"/>
    <w:rsid w:val="004D49FC"/>
    <w:rsid w:val="004D5B04"/>
    <w:rsid w:val="004D7573"/>
    <w:rsid w:val="004D76D1"/>
    <w:rsid w:val="004D7AAD"/>
    <w:rsid w:val="004E04F5"/>
    <w:rsid w:val="004E17F6"/>
    <w:rsid w:val="004E36FB"/>
    <w:rsid w:val="004E37EC"/>
    <w:rsid w:val="004E3A11"/>
    <w:rsid w:val="004E3A58"/>
    <w:rsid w:val="004E3ED6"/>
    <w:rsid w:val="004E472E"/>
    <w:rsid w:val="004E5023"/>
    <w:rsid w:val="004E5D4F"/>
    <w:rsid w:val="004E7005"/>
    <w:rsid w:val="004E71FD"/>
    <w:rsid w:val="004E752B"/>
    <w:rsid w:val="004F0B56"/>
    <w:rsid w:val="004F1ABF"/>
    <w:rsid w:val="004F2F4B"/>
    <w:rsid w:val="004F3644"/>
    <w:rsid w:val="004F3D20"/>
    <w:rsid w:val="004F3F90"/>
    <w:rsid w:val="004F3FEF"/>
    <w:rsid w:val="004F452C"/>
    <w:rsid w:val="004F4BB4"/>
    <w:rsid w:val="004F5750"/>
    <w:rsid w:val="004F57AC"/>
    <w:rsid w:val="004F5B6F"/>
    <w:rsid w:val="004F681C"/>
    <w:rsid w:val="004F7142"/>
    <w:rsid w:val="004F7222"/>
    <w:rsid w:val="004F7E4F"/>
    <w:rsid w:val="00501F60"/>
    <w:rsid w:val="00502D6C"/>
    <w:rsid w:val="005030FE"/>
    <w:rsid w:val="0050390F"/>
    <w:rsid w:val="00503E43"/>
    <w:rsid w:val="00504EA6"/>
    <w:rsid w:val="005066AA"/>
    <w:rsid w:val="0050686A"/>
    <w:rsid w:val="00506A41"/>
    <w:rsid w:val="00507CFD"/>
    <w:rsid w:val="00507F07"/>
    <w:rsid w:val="00510357"/>
    <w:rsid w:val="005114CC"/>
    <w:rsid w:val="00512102"/>
    <w:rsid w:val="0051223B"/>
    <w:rsid w:val="00512478"/>
    <w:rsid w:val="00514277"/>
    <w:rsid w:val="005148F3"/>
    <w:rsid w:val="00516820"/>
    <w:rsid w:val="00516C0F"/>
    <w:rsid w:val="0051723A"/>
    <w:rsid w:val="00517B93"/>
    <w:rsid w:val="005215E5"/>
    <w:rsid w:val="00521933"/>
    <w:rsid w:val="00521D38"/>
    <w:rsid w:val="005228A1"/>
    <w:rsid w:val="00522C13"/>
    <w:rsid w:val="005230CD"/>
    <w:rsid w:val="005239C5"/>
    <w:rsid w:val="00523D66"/>
    <w:rsid w:val="005242E5"/>
    <w:rsid w:val="00525283"/>
    <w:rsid w:val="005255E5"/>
    <w:rsid w:val="00525BD7"/>
    <w:rsid w:val="005267D6"/>
    <w:rsid w:val="00527058"/>
    <w:rsid w:val="0052763E"/>
    <w:rsid w:val="005301EB"/>
    <w:rsid w:val="00530646"/>
    <w:rsid w:val="00530BB5"/>
    <w:rsid w:val="00530BE4"/>
    <w:rsid w:val="00530E6A"/>
    <w:rsid w:val="00531206"/>
    <w:rsid w:val="0053235A"/>
    <w:rsid w:val="00532394"/>
    <w:rsid w:val="00534463"/>
    <w:rsid w:val="0053475C"/>
    <w:rsid w:val="005347CB"/>
    <w:rsid w:val="0053494C"/>
    <w:rsid w:val="005353CD"/>
    <w:rsid w:val="005357AE"/>
    <w:rsid w:val="00535E6B"/>
    <w:rsid w:val="005364B6"/>
    <w:rsid w:val="0053667C"/>
    <w:rsid w:val="005372AD"/>
    <w:rsid w:val="005372B2"/>
    <w:rsid w:val="00537888"/>
    <w:rsid w:val="0054037E"/>
    <w:rsid w:val="00540685"/>
    <w:rsid w:val="00540F43"/>
    <w:rsid w:val="00542B0B"/>
    <w:rsid w:val="0054338A"/>
    <w:rsid w:val="0054358F"/>
    <w:rsid w:val="00543773"/>
    <w:rsid w:val="00543EF4"/>
    <w:rsid w:val="005446E0"/>
    <w:rsid w:val="00545BB2"/>
    <w:rsid w:val="0054647A"/>
    <w:rsid w:val="005464C8"/>
    <w:rsid w:val="00547125"/>
    <w:rsid w:val="005472F8"/>
    <w:rsid w:val="00547500"/>
    <w:rsid w:val="005479CD"/>
    <w:rsid w:val="00550018"/>
    <w:rsid w:val="00551075"/>
    <w:rsid w:val="005512AB"/>
    <w:rsid w:val="005514E0"/>
    <w:rsid w:val="00551F4B"/>
    <w:rsid w:val="005529A2"/>
    <w:rsid w:val="00552C45"/>
    <w:rsid w:val="005531A5"/>
    <w:rsid w:val="00554181"/>
    <w:rsid w:val="005551DD"/>
    <w:rsid w:val="00555BF9"/>
    <w:rsid w:val="005560AD"/>
    <w:rsid w:val="00557B9D"/>
    <w:rsid w:val="0056158F"/>
    <w:rsid w:val="005626C1"/>
    <w:rsid w:val="00563578"/>
    <w:rsid w:val="00563FA4"/>
    <w:rsid w:val="00564129"/>
    <w:rsid w:val="00565225"/>
    <w:rsid w:val="00566456"/>
    <w:rsid w:val="00566665"/>
    <w:rsid w:val="00566C40"/>
    <w:rsid w:val="005671E4"/>
    <w:rsid w:val="00567663"/>
    <w:rsid w:val="00567A92"/>
    <w:rsid w:val="005719F7"/>
    <w:rsid w:val="00572013"/>
    <w:rsid w:val="00572292"/>
    <w:rsid w:val="00574644"/>
    <w:rsid w:val="0057472A"/>
    <w:rsid w:val="00574A3A"/>
    <w:rsid w:val="00574B41"/>
    <w:rsid w:val="00575B0C"/>
    <w:rsid w:val="00576030"/>
    <w:rsid w:val="00577969"/>
    <w:rsid w:val="005819B8"/>
    <w:rsid w:val="00581DB3"/>
    <w:rsid w:val="005837AE"/>
    <w:rsid w:val="005837EF"/>
    <w:rsid w:val="0058453E"/>
    <w:rsid w:val="00584D95"/>
    <w:rsid w:val="005853B0"/>
    <w:rsid w:val="00586162"/>
    <w:rsid w:val="0058678B"/>
    <w:rsid w:val="00586DAF"/>
    <w:rsid w:val="00587C8B"/>
    <w:rsid w:val="0059073B"/>
    <w:rsid w:val="0059126F"/>
    <w:rsid w:val="005918A7"/>
    <w:rsid w:val="00591DE0"/>
    <w:rsid w:val="00595327"/>
    <w:rsid w:val="005961A1"/>
    <w:rsid w:val="005962C5"/>
    <w:rsid w:val="005962C8"/>
    <w:rsid w:val="00596471"/>
    <w:rsid w:val="0059678A"/>
    <w:rsid w:val="00597460"/>
    <w:rsid w:val="005974E8"/>
    <w:rsid w:val="005A003E"/>
    <w:rsid w:val="005A012A"/>
    <w:rsid w:val="005A0D5F"/>
    <w:rsid w:val="005A12B0"/>
    <w:rsid w:val="005A139D"/>
    <w:rsid w:val="005A1DAD"/>
    <w:rsid w:val="005A2026"/>
    <w:rsid w:val="005A2365"/>
    <w:rsid w:val="005A3AB7"/>
    <w:rsid w:val="005A3C39"/>
    <w:rsid w:val="005A4E13"/>
    <w:rsid w:val="005A51BF"/>
    <w:rsid w:val="005A69E7"/>
    <w:rsid w:val="005A6C56"/>
    <w:rsid w:val="005A6DD8"/>
    <w:rsid w:val="005B0588"/>
    <w:rsid w:val="005B2084"/>
    <w:rsid w:val="005B24FE"/>
    <w:rsid w:val="005B29B8"/>
    <w:rsid w:val="005B3252"/>
    <w:rsid w:val="005B36A6"/>
    <w:rsid w:val="005B37C6"/>
    <w:rsid w:val="005B3EE5"/>
    <w:rsid w:val="005B5185"/>
    <w:rsid w:val="005B638E"/>
    <w:rsid w:val="005B6776"/>
    <w:rsid w:val="005C02C9"/>
    <w:rsid w:val="005C0DC4"/>
    <w:rsid w:val="005C1631"/>
    <w:rsid w:val="005C1CA0"/>
    <w:rsid w:val="005C3058"/>
    <w:rsid w:val="005C3976"/>
    <w:rsid w:val="005C42E9"/>
    <w:rsid w:val="005C470F"/>
    <w:rsid w:val="005C49CD"/>
    <w:rsid w:val="005C5900"/>
    <w:rsid w:val="005C5D05"/>
    <w:rsid w:val="005C6733"/>
    <w:rsid w:val="005C6C0E"/>
    <w:rsid w:val="005C71F0"/>
    <w:rsid w:val="005C7F42"/>
    <w:rsid w:val="005D0800"/>
    <w:rsid w:val="005D0FDB"/>
    <w:rsid w:val="005D2484"/>
    <w:rsid w:val="005D2834"/>
    <w:rsid w:val="005D2A8B"/>
    <w:rsid w:val="005D2BFB"/>
    <w:rsid w:val="005D3064"/>
    <w:rsid w:val="005D3BBA"/>
    <w:rsid w:val="005D4CFF"/>
    <w:rsid w:val="005D4EE2"/>
    <w:rsid w:val="005D5DCA"/>
    <w:rsid w:val="005D6065"/>
    <w:rsid w:val="005D6951"/>
    <w:rsid w:val="005D6B02"/>
    <w:rsid w:val="005D6B0B"/>
    <w:rsid w:val="005D7D67"/>
    <w:rsid w:val="005E1240"/>
    <w:rsid w:val="005E214E"/>
    <w:rsid w:val="005E215F"/>
    <w:rsid w:val="005E316D"/>
    <w:rsid w:val="005E3EBA"/>
    <w:rsid w:val="005E48A5"/>
    <w:rsid w:val="005E4AF9"/>
    <w:rsid w:val="005E4E00"/>
    <w:rsid w:val="005E5672"/>
    <w:rsid w:val="005E5EC5"/>
    <w:rsid w:val="005E72CE"/>
    <w:rsid w:val="005F00AB"/>
    <w:rsid w:val="005F0BAB"/>
    <w:rsid w:val="005F1249"/>
    <w:rsid w:val="005F22B7"/>
    <w:rsid w:val="005F2466"/>
    <w:rsid w:val="005F2BE4"/>
    <w:rsid w:val="005F32FE"/>
    <w:rsid w:val="005F3490"/>
    <w:rsid w:val="005F367C"/>
    <w:rsid w:val="005F5DA3"/>
    <w:rsid w:val="005F5EBD"/>
    <w:rsid w:val="005F6D13"/>
    <w:rsid w:val="005F7511"/>
    <w:rsid w:val="005F764A"/>
    <w:rsid w:val="005F78A0"/>
    <w:rsid w:val="00600FBE"/>
    <w:rsid w:val="0060311F"/>
    <w:rsid w:val="006034EF"/>
    <w:rsid w:val="006034FE"/>
    <w:rsid w:val="00604421"/>
    <w:rsid w:val="00604B68"/>
    <w:rsid w:val="00604CA4"/>
    <w:rsid w:val="0060604B"/>
    <w:rsid w:val="00606B14"/>
    <w:rsid w:val="0061066B"/>
    <w:rsid w:val="00612118"/>
    <w:rsid w:val="00612167"/>
    <w:rsid w:val="006123E5"/>
    <w:rsid w:val="006127BB"/>
    <w:rsid w:val="00613244"/>
    <w:rsid w:val="00614DF4"/>
    <w:rsid w:val="006159A2"/>
    <w:rsid w:val="00616870"/>
    <w:rsid w:val="00617E16"/>
    <w:rsid w:val="0062009F"/>
    <w:rsid w:val="00620277"/>
    <w:rsid w:val="00620557"/>
    <w:rsid w:val="006209AC"/>
    <w:rsid w:val="00620F84"/>
    <w:rsid w:val="00621037"/>
    <w:rsid w:val="006218ED"/>
    <w:rsid w:val="00621E59"/>
    <w:rsid w:val="00621FB3"/>
    <w:rsid w:val="006222B0"/>
    <w:rsid w:val="00622B3E"/>
    <w:rsid w:val="00622CCB"/>
    <w:rsid w:val="00623005"/>
    <w:rsid w:val="00623445"/>
    <w:rsid w:val="00623671"/>
    <w:rsid w:val="006237D8"/>
    <w:rsid w:val="006250F7"/>
    <w:rsid w:val="00626036"/>
    <w:rsid w:val="0062661A"/>
    <w:rsid w:val="00626998"/>
    <w:rsid w:val="00626ADB"/>
    <w:rsid w:val="006277E2"/>
    <w:rsid w:val="006307AF"/>
    <w:rsid w:val="00630A4E"/>
    <w:rsid w:val="00630CC5"/>
    <w:rsid w:val="006312DB"/>
    <w:rsid w:val="0063173B"/>
    <w:rsid w:val="00634225"/>
    <w:rsid w:val="00634338"/>
    <w:rsid w:val="006371D3"/>
    <w:rsid w:val="006375F7"/>
    <w:rsid w:val="006376BE"/>
    <w:rsid w:val="00640518"/>
    <w:rsid w:val="00640668"/>
    <w:rsid w:val="00640806"/>
    <w:rsid w:val="00640A0A"/>
    <w:rsid w:val="006411E0"/>
    <w:rsid w:val="00641223"/>
    <w:rsid w:val="0064194B"/>
    <w:rsid w:val="0064220D"/>
    <w:rsid w:val="00642720"/>
    <w:rsid w:val="006429E9"/>
    <w:rsid w:val="00642CCF"/>
    <w:rsid w:val="00643B25"/>
    <w:rsid w:val="00644DED"/>
    <w:rsid w:val="00645B6E"/>
    <w:rsid w:val="00646F96"/>
    <w:rsid w:val="006506E2"/>
    <w:rsid w:val="006519F6"/>
    <w:rsid w:val="00651BD0"/>
    <w:rsid w:val="006524FB"/>
    <w:rsid w:val="00652594"/>
    <w:rsid w:val="00653602"/>
    <w:rsid w:val="00653FCA"/>
    <w:rsid w:val="00654FA2"/>
    <w:rsid w:val="0065514A"/>
    <w:rsid w:val="006554CE"/>
    <w:rsid w:val="00656064"/>
    <w:rsid w:val="00656822"/>
    <w:rsid w:val="006569C2"/>
    <w:rsid w:val="00656C11"/>
    <w:rsid w:val="006603EB"/>
    <w:rsid w:val="00660A54"/>
    <w:rsid w:val="00661395"/>
    <w:rsid w:val="00661550"/>
    <w:rsid w:val="00661CB1"/>
    <w:rsid w:val="006635B9"/>
    <w:rsid w:val="00665396"/>
    <w:rsid w:val="00666EFB"/>
    <w:rsid w:val="00667210"/>
    <w:rsid w:val="006702C5"/>
    <w:rsid w:val="006712C3"/>
    <w:rsid w:val="006715B3"/>
    <w:rsid w:val="00671899"/>
    <w:rsid w:val="00672EC6"/>
    <w:rsid w:val="00673E58"/>
    <w:rsid w:val="00674015"/>
    <w:rsid w:val="00674D9B"/>
    <w:rsid w:val="00674EC3"/>
    <w:rsid w:val="006754D5"/>
    <w:rsid w:val="006756DE"/>
    <w:rsid w:val="00680261"/>
    <w:rsid w:val="006802BE"/>
    <w:rsid w:val="0068063B"/>
    <w:rsid w:val="006807F6"/>
    <w:rsid w:val="006809FD"/>
    <w:rsid w:val="00680D26"/>
    <w:rsid w:val="006811F6"/>
    <w:rsid w:val="00681E11"/>
    <w:rsid w:val="00681FB6"/>
    <w:rsid w:val="006827FB"/>
    <w:rsid w:val="006828DF"/>
    <w:rsid w:val="00682968"/>
    <w:rsid w:val="006829BC"/>
    <w:rsid w:val="00683409"/>
    <w:rsid w:val="006841E9"/>
    <w:rsid w:val="006847DC"/>
    <w:rsid w:val="0068600C"/>
    <w:rsid w:val="00686734"/>
    <w:rsid w:val="0068681A"/>
    <w:rsid w:val="00687B3B"/>
    <w:rsid w:val="0069017A"/>
    <w:rsid w:val="0069171A"/>
    <w:rsid w:val="006921B7"/>
    <w:rsid w:val="0069350D"/>
    <w:rsid w:val="00693E85"/>
    <w:rsid w:val="006944AB"/>
    <w:rsid w:val="00694528"/>
    <w:rsid w:val="00694BD0"/>
    <w:rsid w:val="00694C87"/>
    <w:rsid w:val="00695050"/>
    <w:rsid w:val="00695DD6"/>
    <w:rsid w:val="0069638A"/>
    <w:rsid w:val="0069657B"/>
    <w:rsid w:val="00697A53"/>
    <w:rsid w:val="00697C42"/>
    <w:rsid w:val="00697FD3"/>
    <w:rsid w:val="006A0170"/>
    <w:rsid w:val="006A031C"/>
    <w:rsid w:val="006A0CC0"/>
    <w:rsid w:val="006A263F"/>
    <w:rsid w:val="006A29F8"/>
    <w:rsid w:val="006A2F12"/>
    <w:rsid w:val="006A34C6"/>
    <w:rsid w:val="006A3CB5"/>
    <w:rsid w:val="006A44C4"/>
    <w:rsid w:val="006A4653"/>
    <w:rsid w:val="006A50FA"/>
    <w:rsid w:val="006A5702"/>
    <w:rsid w:val="006A57C2"/>
    <w:rsid w:val="006A5801"/>
    <w:rsid w:val="006A6732"/>
    <w:rsid w:val="006A6786"/>
    <w:rsid w:val="006A73FE"/>
    <w:rsid w:val="006A7A46"/>
    <w:rsid w:val="006B0779"/>
    <w:rsid w:val="006B0ACD"/>
    <w:rsid w:val="006B1764"/>
    <w:rsid w:val="006B1791"/>
    <w:rsid w:val="006B243D"/>
    <w:rsid w:val="006B27B9"/>
    <w:rsid w:val="006B2B06"/>
    <w:rsid w:val="006B2D35"/>
    <w:rsid w:val="006B3CD1"/>
    <w:rsid w:val="006B6605"/>
    <w:rsid w:val="006B662D"/>
    <w:rsid w:val="006B69EB"/>
    <w:rsid w:val="006B6EBC"/>
    <w:rsid w:val="006B75B4"/>
    <w:rsid w:val="006C019F"/>
    <w:rsid w:val="006C1BA7"/>
    <w:rsid w:val="006C1FFF"/>
    <w:rsid w:val="006C4126"/>
    <w:rsid w:val="006C4469"/>
    <w:rsid w:val="006C53ED"/>
    <w:rsid w:val="006C572C"/>
    <w:rsid w:val="006C67B5"/>
    <w:rsid w:val="006C68F1"/>
    <w:rsid w:val="006C6945"/>
    <w:rsid w:val="006C7C42"/>
    <w:rsid w:val="006C7F97"/>
    <w:rsid w:val="006D072D"/>
    <w:rsid w:val="006D170F"/>
    <w:rsid w:val="006D1BA0"/>
    <w:rsid w:val="006D1F7A"/>
    <w:rsid w:val="006D2D85"/>
    <w:rsid w:val="006D3455"/>
    <w:rsid w:val="006D3466"/>
    <w:rsid w:val="006D3EA2"/>
    <w:rsid w:val="006D63F4"/>
    <w:rsid w:val="006D64DE"/>
    <w:rsid w:val="006D6919"/>
    <w:rsid w:val="006D6E08"/>
    <w:rsid w:val="006D6F10"/>
    <w:rsid w:val="006D72E2"/>
    <w:rsid w:val="006E1714"/>
    <w:rsid w:val="006E17BD"/>
    <w:rsid w:val="006E2913"/>
    <w:rsid w:val="006E4B3E"/>
    <w:rsid w:val="006E4BEC"/>
    <w:rsid w:val="006E6F80"/>
    <w:rsid w:val="006E7D19"/>
    <w:rsid w:val="006E7DEF"/>
    <w:rsid w:val="006F0916"/>
    <w:rsid w:val="006F136E"/>
    <w:rsid w:val="006F2913"/>
    <w:rsid w:val="006F35D2"/>
    <w:rsid w:val="006F4EA5"/>
    <w:rsid w:val="006F54F7"/>
    <w:rsid w:val="006F5797"/>
    <w:rsid w:val="006F6B5C"/>
    <w:rsid w:val="006F6E92"/>
    <w:rsid w:val="0070020A"/>
    <w:rsid w:val="00701610"/>
    <w:rsid w:val="00701D13"/>
    <w:rsid w:val="00703347"/>
    <w:rsid w:val="0070446B"/>
    <w:rsid w:val="0070544A"/>
    <w:rsid w:val="00705524"/>
    <w:rsid w:val="007101A4"/>
    <w:rsid w:val="00710FC1"/>
    <w:rsid w:val="0071125A"/>
    <w:rsid w:val="0071175F"/>
    <w:rsid w:val="007132BA"/>
    <w:rsid w:val="00713362"/>
    <w:rsid w:val="007135CE"/>
    <w:rsid w:val="00715C11"/>
    <w:rsid w:val="00715FB1"/>
    <w:rsid w:val="0071608A"/>
    <w:rsid w:val="00716909"/>
    <w:rsid w:val="00717FA4"/>
    <w:rsid w:val="0072096B"/>
    <w:rsid w:val="0072351E"/>
    <w:rsid w:val="007244C4"/>
    <w:rsid w:val="00724883"/>
    <w:rsid w:val="00724B0F"/>
    <w:rsid w:val="00725D10"/>
    <w:rsid w:val="0072693D"/>
    <w:rsid w:val="0072790E"/>
    <w:rsid w:val="00727BF5"/>
    <w:rsid w:val="007304AA"/>
    <w:rsid w:val="007306C5"/>
    <w:rsid w:val="007307A2"/>
    <w:rsid w:val="00730AAE"/>
    <w:rsid w:val="00730B8E"/>
    <w:rsid w:val="00731A67"/>
    <w:rsid w:val="00732FCC"/>
    <w:rsid w:val="007343C5"/>
    <w:rsid w:val="00734B71"/>
    <w:rsid w:val="00734DF3"/>
    <w:rsid w:val="007357ED"/>
    <w:rsid w:val="00736958"/>
    <w:rsid w:val="007375FF"/>
    <w:rsid w:val="00740784"/>
    <w:rsid w:val="00740DB4"/>
    <w:rsid w:val="0074113B"/>
    <w:rsid w:val="007413C3"/>
    <w:rsid w:val="0074143C"/>
    <w:rsid w:val="00741FD7"/>
    <w:rsid w:val="00742799"/>
    <w:rsid w:val="0074291E"/>
    <w:rsid w:val="00742AB9"/>
    <w:rsid w:val="00743CE6"/>
    <w:rsid w:val="00743D87"/>
    <w:rsid w:val="0074438E"/>
    <w:rsid w:val="007450AD"/>
    <w:rsid w:val="007474AB"/>
    <w:rsid w:val="007475A9"/>
    <w:rsid w:val="007476CE"/>
    <w:rsid w:val="007508A4"/>
    <w:rsid w:val="00750F7E"/>
    <w:rsid w:val="007525FE"/>
    <w:rsid w:val="00752771"/>
    <w:rsid w:val="0075299E"/>
    <w:rsid w:val="00752B49"/>
    <w:rsid w:val="00752BE6"/>
    <w:rsid w:val="0075478C"/>
    <w:rsid w:val="007552BC"/>
    <w:rsid w:val="00755BE9"/>
    <w:rsid w:val="00755CC7"/>
    <w:rsid w:val="00755E95"/>
    <w:rsid w:val="00755F27"/>
    <w:rsid w:val="007566F6"/>
    <w:rsid w:val="00756C31"/>
    <w:rsid w:val="0075701A"/>
    <w:rsid w:val="00757539"/>
    <w:rsid w:val="007579D1"/>
    <w:rsid w:val="007603A4"/>
    <w:rsid w:val="00760406"/>
    <w:rsid w:val="007606C4"/>
    <w:rsid w:val="007612C7"/>
    <w:rsid w:val="0076180E"/>
    <w:rsid w:val="00761D27"/>
    <w:rsid w:val="00762449"/>
    <w:rsid w:val="00762BD1"/>
    <w:rsid w:val="00762D46"/>
    <w:rsid w:val="007637E5"/>
    <w:rsid w:val="00763D8D"/>
    <w:rsid w:val="007650C7"/>
    <w:rsid w:val="007652A9"/>
    <w:rsid w:val="00765D37"/>
    <w:rsid w:val="00766286"/>
    <w:rsid w:val="00770554"/>
    <w:rsid w:val="00771581"/>
    <w:rsid w:val="007717DA"/>
    <w:rsid w:val="00771FEE"/>
    <w:rsid w:val="00774907"/>
    <w:rsid w:val="0077617A"/>
    <w:rsid w:val="007767F3"/>
    <w:rsid w:val="0078184D"/>
    <w:rsid w:val="00782694"/>
    <w:rsid w:val="00782E65"/>
    <w:rsid w:val="007838BF"/>
    <w:rsid w:val="00785E32"/>
    <w:rsid w:val="00786BA8"/>
    <w:rsid w:val="00787134"/>
    <w:rsid w:val="007871EF"/>
    <w:rsid w:val="00787358"/>
    <w:rsid w:val="0078735D"/>
    <w:rsid w:val="0078750A"/>
    <w:rsid w:val="007876AC"/>
    <w:rsid w:val="00787BE0"/>
    <w:rsid w:val="00790FE0"/>
    <w:rsid w:val="00791FD9"/>
    <w:rsid w:val="007923F8"/>
    <w:rsid w:val="00792C6E"/>
    <w:rsid w:val="00793111"/>
    <w:rsid w:val="00793348"/>
    <w:rsid w:val="00793387"/>
    <w:rsid w:val="00794D31"/>
    <w:rsid w:val="00795AE9"/>
    <w:rsid w:val="00797620"/>
    <w:rsid w:val="007A0583"/>
    <w:rsid w:val="007A0A59"/>
    <w:rsid w:val="007A348A"/>
    <w:rsid w:val="007A4502"/>
    <w:rsid w:val="007A4687"/>
    <w:rsid w:val="007A5F1D"/>
    <w:rsid w:val="007A62D3"/>
    <w:rsid w:val="007A6C06"/>
    <w:rsid w:val="007A7B57"/>
    <w:rsid w:val="007A7B84"/>
    <w:rsid w:val="007B05F1"/>
    <w:rsid w:val="007B0DB5"/>
    <w:rsid w:val="007B19E4"/>
    <w:rsid w:val="007B2724"/>
    <w:rsid w:val="007B2A45"/>
    <w:rsid w:val="007B3A5B"/>
    <w:rsid w:val="007B3F61"/>
    <w:rsid w:val="007B4D5D"/>
    <w:rsid w:val="007B5953"/>
    <w:rsid w:val="007B67F4"/>
    <w:rsid w:val="007B6A9F"/>
    <w:rsid w:val="007B6DFE"/>
    <w:rsid w:val="007B748D"/>
    <w:rsid w:val="007C0B35"/>
    <w:rsid w:val="007C153D"/>
    <w:rsid w:val="007C1D6E"/>
    <w:rsid w:val="007C3AD2"/>
    <w:rsid w:val="007C4085"/>
    <w:rsid w:val="007C457B"/>
    <w:rsid w:val="007C4CE2"/>
    <w:rsid w:val="007C4EAA"/>
    <w:rsid w:val="007C5D77"/>
    <w:rsid w:val="007C5F4F"/>
    <w:rsid w:val="007D0115"/>
    <w:rsid w:val="007D29FE"/>
    <w:rsid w:val="007D2B7C"/>
    <w:rsid w:val="007D34A1"/>
    <w:rsid w:val="007D38BC"/>
    <w:rsid w:val="007D3A1B"/>
    <w:rsid w:val="007D408C"/>
    <w:rsid w:val="007D4123"/>
    <w:rsid w:val="007D463E"/>
    <w:rsid w:val="007D506E"/>
    <w:rsid w:val="007D62F7"/>
    <w:rsid w:val="007D6814"/>
    <w:rsid w:val="007D686A"/>
    <w:rsid w:val="007E0F14"/>
    <w:rsid w:val="007E1DE3"/>
    <w:rsid w:val="007E38FA"/>
    <w:rsid w:val="007E3B68"/>
    <w:rsid w:val="007E41BC"/>
    <w:rsid w:val="007E544C"/>
    <w:rsid w:val="007E5537"/>
    <w:rsid w:val="007E5924"/>
    <w:rsid w:val="007E68B0"/>
    <w:rsid w:val="007E7580"/>
    <w:rsid w:val="007E78B4"/>
    <w:rsid w:val="007F0140"/>
    <w:rsid w:val="007F1379"/>
    <w:rsid w:val="007F2A67"/>
    <w:rsid w:val="007F3267"/>
    <w:rsid w:val="007F3816"/>
    <w:rsid w:val="007F384A"/>
    <w:rsid w:val="007F3B1D"/>
    <w:rsid w:val="007F487E"/>
    <w:rsid w:val="007F50B6"/>
    <w:rsid w:val="007F5AE9"/>
    <w:rsid w:val="007F6081"/>
    <w:rsid w:val="007F6921"/>
    <w:rsid w:val="007F6A0D"/>
    <w:rsid w:val="007F7300"/>
    <w:rsid w:val="007F7C8D"/>
    <w:rsid w:val="007F7D77"/>
    <w:rsid w:val="00800003"/>
    <w:rsid w:val="008014E5"/>
    <w:rsid w:val="0080210F"/>
    <w:rsid w:val="008021D3"/>
    <w:rsid w:val="008036B3"/>
    <w:rsid w:val="008036FF"/>
    <w:rsid w:val="008041E4"/>
    <w:rsid w:val="00804C00"/>
    <w:rsid w:val="00805895"/>
    <w:rsid w:val="00805F6E"/>
    <w:rsid w:val="008060FC"/>
    <w:rsid w:val="00806BD8"/>
    <w:rsid w:val="00806D28"/>
    <w:rsid w:val="00807056"/>
    <w:rsid w:val="0080736D"/>
    <w:rsid w:val="008073EC"/>
    <w:rsid w:val="00810910"/>
    <w:rsid w:val="008116DB"/>
    <w:rsid w:val="0081222F"/>
    <w:rsid w:val="00814BFF"/>
    <w:rsid w:val="00814FE5"/>
    <w:rsid w:val="0081519B"/>
    <w:rsid w:val="00816DE3"/>
    <w:rsid w:val="008175F8"/>
    <w:rsid w:val="0081769E"/>
    <w:rsid w:val="0081791D"/>
    <w:rsid w:val="00820EFE"/>
    <w:rsid w:val="0082119C"/>
    <w:rsid w:val="00821B8F"/>
    <w:rsid w:val="00821C52"/>
    <w:rsid w:val="00822047"/>
    <w:rsid w:val="008229C9"/>
    <w:rsid w:val="00823385"/>
    <w:rsid w:val="00823C4B"/>
    <w:rsid w:val="00823FE0"/>
    <w:rsid w:val="00824830"/>
    <w:rsid w:val="00825BBE"/>
    <w:rsid w:val="00826098"/>
    <w:rsid w:val="00826DE6"/>
    <w:rsid w:val="008301BF"/>
    <w:rsid w:val="00831730"/>
    <w:rsid w:val="00831C6D"/>
    <w:rsid w:val="0083267A"/>
    <w:rsid w:val="008331AF"/>
    <w:rsid w:val="008340FC"/>
    <w:rsid w:val="008356E5"/>
    <w:rsid w:val="0083598E"/>
    <w:rsid w:val="0083639A"/>
    <w:rsid w:val="00836EC8"/>
    <w:rsid w:val="00836ED0"/>
    <w:rsid w:val="008372A9"/>
    <w:rsid w:val="008375FA"/>
    <w:rsid w:val="008379E4"/>
    <w:rsid w:val="008408AD"/>
    <w:rsid w:val="008412FB"/>
    <w:rsid w:val="0084155E"/>
    <w:rsid w:val="00841E31"/>
    <w:rsid w:val="0084284A"/>
    <w:rsid w:val="00844E83"/>
    <w:rsid w:val="00844F3B"/>
    <w:rsid w:val="00845451"/>
    <w:rsid w:val="00845DEC"/>
    <w:rsid w:val="00847742"/>
    <w:rsid w:val="00847C72"/>
    <w:rsid w:val="00850D1A"/>
    <w:rsid w:val="00851700"/>
    <w:rsid w:val="00853C3B"/>
    <w:rsid w:val="0085450B"/>
    <w:rsid w:val="008547E0"/>
    <w:rsid w:val="00854F8C"/>
    <w:rsid w:val="00856E72"/>
    <w:rsid w:val="008570B3"/>
    <w:rsid w:val="0086064F"/>
    <w:rsid w:val="00860860"/>
    <w:rsid w:val="008608B3"/>
    <w:rsid w:val="00860A33"/>
    <w:rsid w:val="00860C59"/>
    <w:rsid w:val="008614C9"/>
    <w:rsid w:val="00861DC7"/>
    <w:rsid w:val="00862069"/>
    <w:rsid w:val="008624E6"/>
    <w:rsid w:val="00862BC4"/>
    <w:rsid w:val="008631EC"/>
    <w:rsid w:val="008632AC"/>
    <w:rsid w:val="008638D6"/>
    <w:rsid w:val="00865E21"/>
    <w:rsid w:val="00866B59"/>
    <w:rsid w:val="00867667"/>
    <w:rsid w:val="0086798E"/>
    <w:rsid w:val="00867FB8"/>
    <w:rsid w:val="008718B9"/>
    <w:rsid w:val="00871CD4"/>
    <w:rsid w:val="00872AF9"/>
    <w:rsid w:val="00872F0B"/>
    <w:rsid w:val="008730A8"/>
    <w:rsid w:val="008739AA"/>
    <w:rsid w:val="00873FEE"/>
    <w:rsid w:val="00874082"/>
    <w:rsid w:val="00874B28"/>
    <w:rsid w:val="00874DA0"/>
    <w:rsid w:val="00875435"/>
    <w:rsid w:val="00876496"/>
    <w:rsid w:val="00876823"/>
    <w:rsid w:val="00877BA1"/>
    <w:rsid w:val="00877F8C"/>
    <w:rsid w:val="0088115C"/>
    <w:rsid w:val="0088122E"/>
    <w:rsid w:val="0088167F"/>
    <w:rsid w:val="00882522"/>
    <w:rsid w:val="0088443B"/>
    <w:rsid w:val="00884F8D"/>
    <w:rsid w:val="00884FFA"/>
    <w:rsid w:val="00885A32"/>
    <w:rsid w:val="00885C29"/>
    <w:rsid w:val="00885EE8"/>
    <w:rsid w:val="008864BC"/>
    <w:rsid w:val="00887DF9"/>
    <w:rsid w:val="00891018"/>
    <w:rsid w:val="008916C1"/>
    <w:rsid w:val="00891A7B"/>
    <w:rsid w:val="008926DE"/>
    <w:rsid w:val="00892EB2"/>
    <w:rsid w:val="00893B31"/>
    <w:rsid w:val="00893E27"/>
    <w:rsid w:val="0089407A"/>
    <w:rsid w:val="00894870"/>
    <w:rsid w:val="008957F1"/>
    <w:rsid w:val="00896983"/>
    <w:rsid w:val="00896B20"/>
    <w:rsid w:val="008971B9"/>
    <w:rsid w:val="008A073F"/>
    <w:rsid w:val="008A0928"/>
    <w:rsid w:val="008A0DFB"/>
    <w:rsid w:val="008A0F7F"/>
    <w:rsid w:val="008A1D3B"/>
    <w:rsid w:val="008A200D"/>
    <w:rsid w:val="008A24DA"/>
    <w:rsid w:val="008A35F9"/>
    <w:rsid w:val="008A4B71"/>
    <w:rsid w:val="008A5269"/>
    <w:rsid w:val="008A5D4A"/>
    <w:rsid w:val="008A63A1"/>
    <w:rsid w:val="008B0429"/>
    <w:rsid w:val="008B070F"/>
    <w:rsid w:val="008B092B"/>
    <w:rsid w:val="008B0D92"/>
    <w:rsid w:val="008B1C87"/>
    <w:rsid w:val="008B2E93"/>
    <w:rsid w:val="008B346A"/>
    <w:rsid w:val="008B3776"/>
    <w:rsid w:val="008B39D6"/>
    <w:rsid w:val="008B5B6E"/>
    <w:rsid w:val="008B5D5C"/>
    <w:rsid w:val="008B6CB5"/>
    <w:rsid w:val="008B7384"/>
    <w:rsid w:val="008B738F"/>
    <w:rsid w:val="008B7452"/>
    <w:rsid w:val="008C03E7"/>
    <w:rsid w:val="008C0556"/>
    <w:rsid w:val="008C09BB"/>
    <w:rsid w:val="008C0F06"/>
    <w:rsid w:val="008C1AEC"/>
    <w:rsid w:val="008C3EE4"/>
    <w:rsid w:val="008C4100"/>
    <w:rsid w:val="008C50CB"/>
    <w:rsid w:val="008C6B8F"/>
    <w:rsid w:val="008C72AB"/>
    <w:rsid w:val="008C7C54"/>
    <w:rsid w:val="008D03F9"/>
    <w:rsid w:val="008D1A16"/>
    <w:rsid w:val="008D1B48"/>
    <w:rsid w:val="008D20F1"/>
    <w:rsid w:val="008D2260"/>
    <w:rsid w:val="008D2B35"/>
    <w:rsid w:val="008D3B23"/>
    <w:rsid w:val="008D3C09"/>
    <w:rsid w:val="008D6E42"/>
    <w:rsid w:val="008E0197"/>
    <w:rsid w:val="008E03CC"/>
    <w:rsid w:val="008E08A3"/>
    <w:rsid w:val="008E19F5"/>
    <w:rsid w:val="008E1E8E"/>
    <w:rsid w:val="008E2557"/>
    <w:rsid w:val="008E282A"/>
    <w:rsid w:val="008E2E46"/>
    <w:rsid w:val="008E2E68"/>
    <w:rsid w:val="008E3194"/>
    <w:rsid w:val="008E37FA"/>
    <w:rsid w:val="008E3811"/>
    <w:rsid w:val="008E3E53"/>
    <w:rsid w:val="008E655B"/>
    <w:rsid w:val="008F0385"/>
    <w:rsid w:val="008F0660"/>
    <w:rsid w:val="008F066C"/>
    <w:rsid w:val="008F22BC"/>
    <w:rsid w:val="008F3FDA"/>
    <w:rsid w:val="008F53BE"/>
    <w:rsid w:val="008F599C"/>
    <w:rsid w:val="008F7344"/>
    <w:rsid w:val="009009C1"/>
    <w:rsid w:val="00900CE2"/>
    <w:rsid w:val="00901026"/>
    <w:rsid w:val="00901440"/>
    <w:rsid w:val="009022CD"/>
    <w:rsid w:val="00902BA3"/>
    <w:rsid w:val="00902E94"/>
    <w:rsid w:val="00903480"/>
    <w:rsid w:val="00903657"/>
    <w:rsid w:val="00903AFD"/>
    <w:rsid w:val="00904674"/>
    <w:rsid w:val="00906191"/>
    <w:rsid w:val="0090626F"/>
    <w:rsid w:val="00906362"/>
    <w:rsid w:val="009072FC"/>
    <w:rsid w:val="00907C31"/>
    <w:rsid w:val="00910596"/>
    <w:rsid w:val="00910AE8"/>
    <w:rsid w:val="00911502"/>
    <w:rsid w:val="00912F30"/>
    <w:rsid w:val="00913020"/>
    <w:rsid w:val="00913312"/>
    <w:rsid w:val="00914182"/>
    <w:rsid w:val="0091435C"/>
    <w:rsid w:val="009145EB"/>
    <w:rsid w:val="00914949"/>
    <w:rsid w:val="0091504B"/>
    <w:rsid w:val="009156FE"/>
    <w:rsid w:val="0091638F"/>
    <w:rsid w:val="00916BA8"/>
    <w:rsid w:val="00916F17"/>
    <w:rsid w:val="00916FE7"/>
    <w:rsid w:val="009174D7"/>
    <w:rsid w:val="00917544"/>
    <w:rsid w:val="00920354"/>
    <w:rsid w:val="00920426"/>
    <w:rsid w:val="00920A85"/>
    <w:rsid w:val="0092100F"/>
    <w:rsid w:val="00921C82"/>
    <w:rsid w:val="00922746"/>
    <w:rsid w:val="00923C60"/>
    <w:rsid w:val="00924420"/>
    <w:rsid w:val="00925D70"/>
    <w:rsid w:val="00925E43"/>
    <w:rsid w:val="00926B22"/>
    <w:rsid w:val="0092713A"/>
    <w:rsid w:val="009272B3"/>
    <w:rsid w:val="00927E11"/>
    <w:rsid w:val="0093012B"/>
    <w:rsid w:val="00930CD9"/>
    <w:rsid w:val="0093151B"/>
    <w:rsid w:val="00932124"/>
    <w:rsid w:val="009325E3"/>
    <w:rsid w:val="009337AE"/>
    <w:rsid w:val="00933EB6"/>
    <w:rsid w:val="009340BF"/>
    <w:rsid w:val="009340D1"/>
    <w:rsid w:val="009342A1"/>
    <w:rsid w:val="00934367"/>
    <w:rsid w:val="0093459B"/>
    <w:rsid w:val="00934612"/>
    <w:rsid w:val="00934642"/>
    <w:rsid w:val="00935135"/>
    <w:rsid w:val="009354E5"/>
    <w:rsid w:val="00935CB1"/>
    <w:rsid w:val="00935D18"/>
    <w:rsid w:val="00935E6B"/>
    <w:rsid w:val="00935FA0"/>
    <w:rsid w:val="00937390"/>
    <w:rsid w:val="00937875"/>
    <w:rsid w:val="00937B46"/>
    <w:rsid w:val="009414CD"/>
    <w:rsid w:val="009415A3"/>
    <w:rsid w:val="0094196D"/>
    <w:rsid w:val="0094246A"/>
    <w:rsid w:val="00942657"/>
    <w:rsid w:val="009426B4"/>
    <w:rsid w:val="00942E90"/>
    <w:rsid w:val="00943E6A"/>
    <w:rsid w:val="00944427"/>
    <w:rsid w:val="00944C12"/>
    <w:rsid w:val="00944E0A"/>
    <w:rsid w:val="00944FE2"/>
    <w:rsid w:val="00945539"/>
    <w:rsid w:val="00946261"/>
    <w:rsid w:val="00946423"/>
    <w:rsid w:val="00946ADB"/>
    <w:rsid w:val="00947793"/>
    <w:rsid w:val="00950662"/>
    <w:rsid w:val="00951683"/>
    <w:rsid w:val="00951BFA"/>
    <w:rsid w:val="00951CA7"/>
    <w:rsid w:val="00951FEC"/>
    <w:rsid w:val="0095250D"/>
    <w:rsid w:val="009526E0"/>
    <w:rsid w:val="00952A0E"/>
    <w:rsid w:val="00952D73"/>
    <w:rsid w:val="009537CB"/>
    <w:rsid w:val="00953810"/>
    <w:rsid w:val="00953912"/>
    <w:rsid w:val="00953D8C"/>
    <w:rsid w:val="009565E3"/>
    <w:rsid w:val="0095683B"/>
    <w:rsid w:val="00956C3B"/>
    <w:rsid w:val="00956C6A"/>
    <w:rsid w:val="009577C0"/>
    <w:rsid w:val="00957E2E"/>
    <w:rsid w:val="00957FAD"/>
    <w:rsid w:val="009604AA"/>
    <w:rsid w:val="00961592"/>
    <w:rsid w:val="00962558"/>
    <w:rsid w:val="00962FA7"/>
    <w:rsid w:val="009633A4"/>
    <w:rsid w:val="0096388F"/>
    <w:rsid w:val="00963FAF"/>
    <w:rsid w:val="0096474A"/>
    <w:rsid w:val="00964765"/>
    <w:rsid w:val="0096488F"/>
    <w:rsid w:val="0096594B"/>
    <w:rsid w:val="00966524"/>
    <w:rsid w:val="009670DC"/>
    <w:rsid w:val="00967953"/>
    <w:rsid w:val="00967B2B"/>
    <w:rsid w:val="0097022E"/>
    <w:rsid w:val="00970F2B"/>
    <w:rsid w:val="009726B7"/>
    <w:rsid w:val="00972AC1"/>
    <w:rsid w:val="0097322C"/>
    <w:rsid w:val="009734DF"/>
    <w:rsid w:val="00973666"/>
    <w:rsid w:val="00974B2C"/>
    <w:rsid w:val="009771C1"/>
    <w:rsid w:val="00977973"/>
    <w:rsid w:val="00980AA7"/>
    <w:rsid w:val="00980FD9"/>
    <w:rsid w:val="009812FE"/>
    <w:rsid w:val="009820B4"/>
    <w:rsid w:val="009820F8"/>
    <w:rsid w:val="00983B03"/>
    <w:rsid w:val="0098448D"/>
    <w:rsid w:val="00986D0D"/>
    <w:rsid w:val="009903D7"/>
    <w:rsid w:val="009905AB"/>
    <w:rsid w:val="009909C2"/>
    <w:rsid w:val="00990C2D"/>
    <w:rsid w:val="00990DAF"/>
    <w:rsid w:val="00990F05"/>
    <w:rsid w:val="009913EE"/>
    <w:rsid w:val="00991479"/>
    <w:rsid w:val="00991C3F"/>
    <w:rsid w:val="009929A5"/>
    <w:rsid w:val="00992B65"/>
    <w:rsid w:val="0099349C"/>
    <w:rsid w:val="00993F76"/>
    <w:rsid w:val="009940F0"/>
    <w:rsid w:val="0099418B"/>
    <w:rsid w:val="0099438F"/>
    <w:rsid w:val="009960E4"/>
    <w:rsid w:val="009971B1"/>
    <w:rsid w:val="00997629"/>
    <w:rsid w:val="00997972"/>
    <w:rsid w:val="00997DEF"/>
    <w:rsid w:val="009A0914"/>
    <w:rsid w:val="009A0D67"/>
    <w:rsid w:val="009A0EDC"/>
    <w:rsid w:val="009A18F0"/>
    <w:rsid w:val="009A2BB3"/>
    <w:rsid w:val="009A3F27"/>
    <w:rsid w:val="009A46A7"/>
    <w:rsid w:val="009A4DD6"/>
    <w:rsid w:val="009A6AA8"/>
    <w:rsid w:val="009A750D"/>
    <w:rsid w:val="009A75E9"/>
    <w:rsid w:val="009A7B04"/>
    <w:rsid w:val="009B15F4"/>
    <w:rsid w:val="009B25BF"/>
    <w:rsid w:val="009B2CD2"/>
    <w:rsid w:val="009B31E3"/>
    <w:rsid w:val="009B33C7"/>
    <w:rsid w:val="009B405E"/>
    <w:rsid w:val="009B45A3"/>
    <w:rsid w:val="009B4B67"/>
    <w:rsid w:val="009B5080"/>
    <w:rsid w:val="009B6B60"/>
    <w:rsid w:val="009B71FF"/>
    <w:rsid w:val="009B7457"/>
    <w:rsid w:val="009B7521"/>
    <w:rsid w:val="009B7AD8"/>
    <w:rsid w:val="009B7C7A"/>
    <w:rsid w:val="009B7EE5"/>
    <w:rsid w:val="009C0774"/>
    <w:rsid w:val="009C0A9F"/>
    <w:rsid w:val="009C1790"/>
    <w:rsid w:val="009C3545"/>
    <w:rsid w:val="009C355E"/>
    <w:rsid w:val="009C400D"/>
    <w:rsid w:val="009C41D7"/>
    <w:rsid w:val="009C4BDE"/>
    <w:rsid w:val="009C5C94"/>
    <w:rsid w:val="009C66BD"/>
    <w:rsid w:val="009C6D97"/>
    <w:rsid w:val="009C734D"/>
    <w:rsid w:val="009C764E"/>
    <w:rsid w:val="009C7D6C"/>
    <w:rsid w:val="009C7F16"/>
    <w:rsid w:val="009D162C"/>
    <w:rsid w:val="009D18E9"/>
    <w:rsid w:val="009D1F92"/>
    <w:rsid w:val="009D2388"/>
    <w:rsid w:val="009D250A"/>
    <w:rsid w:val="009D3932"/>
    <w:rsid w:val="009D4157"/>
    <w:rsid w:val="009D4DEA"/>
    <w:rsid w:val="009D67B6"/>
    <w:rsid w:val="009D6D57"/>
    <w:rsid w:val="009D7152"/>
    <w:rsid w:val="009D75AF"/>
    <w:rsid w:val="009E0978"/>
    <w:rsid w:val="009E0D09"/>
    <w:rsid w:val="009E156E"/>
    <w:rsid w:val="009E1B24"/>
    <w:rsid w:val="009E20AA"/>
    <w:rsid w:val="009E220E"/>
    <w:rsid w:val="009E29A0"/>
    <w:rsid w:val="009E29DF"/>
    <w:rsid w:val="009E30E0"/>
    <w:rsid w:val="009E4590"/>
    <w:rsid w:val="009E5638"/>
    <w:rsid w:val="009E59A2"/>
    <w:rsid w:val="009E5A4D"/>
    <w:rsid w:val="009E5D9F"/>
    <w:rsid w:val="009E6D10"/>
    <w:rsid w:val="009E71D5"/>
    <w:rsid w:val="009E7A36"/>
    <w:rsid w:val="009E7BB2"/>
    <w:rsid w:val="009F1EDB"/>
    <w:rsid w:val="009F2756"/>
    <w:rsid w:val="009F370B"/>
    <w:rsid w:val="009F3884"/>
    <w:rsid w:val="009F43A8"/>
    <w:rsid w:val="009F44D5"/>
    <w:rsid w:val="009F45D3"/>
    <w:rsid w:val="009F4C6B"/>
    <w:rsid w:val="009F5CE7"/>
    <w:rsid w:val="009F6132"/>
    <w:rsid w:val="009F66ED"/>
    <w:rsid w:val="009F6AAD"/>
    <w:rsid w:val="009F7F64"/>
    <w:rsid w:val="00A0045C"/>
    <w:rsid w:val="00A009D9"/>
    <w:rsid w:val="00A014BB"/>
    <w:rsid w:val="00A021D0"/>
    <w:rsid w:val="00A02582"/>
    <w:rsid w:val="00A02C2E"/>
    <w:rsid w:val="00A0377E"/>
    <w:rsid w:val="00A03D36"/>
    <w:rsid w:val="00A03EAB"/>
    <w:rsid w:val="00A0422D"/>
    <w:rsid w:val="00A043C8"/>
    <w:rsid w:val="00A04C13"/>
    <w:rsid w:val="00A05204"/>
    <w:rsid w:val="00A05CAB"/>
    <w:rsid w:val="00A06C00"/>
    <w:rsid w:val="00A0735E"/>
    <w:rsid w:val="00A07FEE"/>
    <w:rsid w:val="00A10CAC"/>
    <w:rsid w:val="00A11770"/>
    <w:rsid w:val="00A11BDF"/>
    <w:rsid w:val="00A1263F"/>
    <w:rsid w:val="00A129B0"/>
    <w:rsid w:val="00A12B00"/>
    <w:rsid w:val="00A12CF0"/>
    <w:rsid w:val="00A13DAF"/>
    <w:rsid w:val="00A14446"/>
    <w:rsid w:val="00A144F2"/>
    <w:rsid w:val="00A14F27"/>
    <w:rsid w:val="00A14FF4"/>
    <w:rsid w:val="00A15665"/>
    <w:rsid w:val="00A159D5"/>
    <w:rsid w:val="00A15AC0"/>
    <w:rsid w:val="00A17C1E"/>
    <w:rsid w:val="00A2088F"/>
    <w:rsid w:val="00A20BA0"/>
    <w:rsid w:val="00A213E7"/>
    <w:rsid w:val="00A222AE"/>
    <w:rsid w:val="00A2280B"/>
    <w:rsid w:val="00A228CA"/>
    <w:rsid w:val="00A23174"/>
    <w:rsid w:val="00A233C2"/>
    <w:rsid w:val="00A236CC"/>
    <w:rsid w:val="00A24FAB"/>
    <w:rsid w:val="00A24FDF"/>
    <w:rsid w:val="00A2632C"/>
    <w:rsid w:val="00A26F3F"/>
    <w:rsid w:val="00A27E23"/>
    <w:rsid w:val="00A31C4A"/>
    <w:rsid w:val="00A31EDC"/>
    <w:rsid w:val="00A324FB"/>
    <w:rsid w:val="00A32BC2"/>
    <w:rsid w:val="00A330A9"/>
    <w:rsid w:val="00A33907"/>
    <w:rsid w:val="00A339FB"/>
    <w:rsid w:val="00A34279"/>
    <w:rsid w:val="00A34336"/>
    <w:rsid w:val="00A37DDA"/>
    <w:rsid w:val="00A403D1"/>
    <w:rsid w:val="00A41F7B"/>
    <w:rsid w:val="00A421C0"/>
    <w:rsid w:val="00A424D3"/>
    <w:rsid w:val="00A42BF0"/>
    <w:rsid w:val="00A4316B"/>
    <w:rsid w:val="00A4351C"/>
    <w:rsid w:val="00A453EC"/>
    <w:rsid w:val="00A45D4D"/>
    <w:rsid w:val="00A45F93"/>
    <w:rsid w:val="00A47843"/>
    <w:rsid w:val="00A479D2"/>
    <w:rsid w:val="00A47EC5"/>
    <w:rsid w:val="00A50328"/>
    <w:rsid w:val="00A5060E"/>
    <w:rsid w:val="00A5168E"/>
    <w:rsid w:val="00A52A1D"/>
    <w:rsid w:val="00A52B5B"/>
    <w:rsid w:val="00A53FF0"/>
    <w:rsid w:val="00A549DF"/>
    <w:rsid w:val="00A54FF3"/>
    <w:rsid w:val="00A55DC8"/>
    <w:rsid w:val="00A55E82"/>
    <w:rsid w:val="00A56572"/>
    <w:rsid w:val="00A566AA"/>
    <w:rsid w:val="00A569A2"/>
    <w:rsid w:val="00A57A9C"/>
    <w:rsid w:val="00A60167"/>
    <w:rsid w:val="00A6206D"/>
    <w:rsid w:val="00A628C3"/>
    <w:rsid w:val="00A62B37"/>
    <w:rsid w:val="00A63577"/>
    <w:rsid w:val="00A63E27"/>
    <w:rsid w:val="00A640E4"/>
    <w:rsid w:val="00A64132"/>
    <w:rsid w:val="00A65997"/>
    <w:rsid w:val="00A65DB2"/>
    <w:rsid w:val="00A6655C"/>
    <w:rsid w:val="00A668CB"/>
    <w:rsid w:val="00A67021"/>
    <w:rsid w:val="00A7075A"/>
    <w:rsid w:val="00A7374C"/>
    <w:rsid w:val="00A7440B"/>
    <w:rsid w:val="00A75AD7"/>
    <w:rsid w:val="00A75D72"/>
    <w:rsid w:val="00A764E1"/>
    <w:rsid w:val="00A77416"/>
    <w:rsid w:val="00A80549"/>
    <w:rsid w:val="00A806DC"/>
    <w:rsid w:val="00A80EDB"/>
    <w:rsid w:val="00A83EC6"/>
    <w:rsid w:val="00A854FC"/>
    <w:rsid w:val="00A858B9"/>
    <w:rsid w:val="00A8643D"/>
    <w:rsid w:val="00A872BF"/>
    <w:rsid w:val="00A90737"/>
    <w:rsid w:val="00A9174A"/>
    <w:rsid w:val="00A917AA"/>
    <w:rsid w:val="00A9196F"/>
    <w:rsid w:val="00A93D2A"/>
    <w:rsid w:val="00A94869"/>
    <w:rsid w:val="00A95250"/>
    <w:rsid w:val="00A953CD"/>
    <w:rsid w:val="00A954C5"/>
    <w:rsid w:val="00A956FD"/>
    <w:rsid w:val="00A9717A"/>
    <w:rsid w:val="00A97383"/>
    <w:rsid w:val="00AA2216"/>
    <w:rsid w:val="00AA2461"/>
    <w:rsid w:val="00AA280D"/>
    <w:rsid w:val="00AA2CF8"/>
    <w:rsid w:val="00AA43B5"/>
    <w:rsid w:val="00AA663A"/>
    <w:rsid w:val="00AA6643"/>
    <w:rsid w:val="00AA6732"/>
    <w:rsid w:val="00AA7451"/>
    <w:rsid w:val="00AB13BD"/>
    <w:rsid w:val="00AB3F63"/>
    <w:rsid w:val="00AB403E"/>
    <w:rsid w:val="00AB489A"/>
    <w:rsid w:val="00AB4ABB"/>
    <w:rsid w:val="00AB56A9"/>
    <w:rsid w:val="00AB6443"/>
    <w:rsid w:val="00AB7BAB"/>
    <w:rsid w:val="00AC009F"/>
    <w:rsid w:val="00AC0802"/>
    <w:rsid w:val="00AC0EAC"/>
    <w:rsid w:val="00AC136E"/>
    <w:rsid w:val="00AC21C4"/>
    <w:rsid w:val="00AC3087"/>
    <w:rsid w:val="00AC38BF"/>
    <w:rsid w:val="00AC3A7A"/>
    <w:rsid w:val="00AC41B6"/>
    <w:rsid w:val="00AC4A54"/>
    <w:rsid w:val="00AC4A6A"/>
    <w:rsid w:val="00AC5309"/>
    <w:rsid w:val="00AC58FC"/>
    <w:rsid w:val="00AC5E0B"/>
    <w:rsid w:val="00AC6461"/>
    <w:rsid w:val="00AC686F"/>
    <w:rsid w:val="00AC6B7B"/>
    <w:rsid w:val="00AC7A48"/>
    <w:rsid w:val="00AC7FDE"/>
    <w:rsid w:val="00AD0F6B"/>
    <w:rsid w:val="00AD24F8"/>
    <w:rsid w:val="00AD2664"/>
    <w:rsid w:val="00AD26A6"/>
    <w:rsid w:val="00AD6403"/>
    <w:rsid w:val="00AD65F6"/>
    <w:rsid w:val="00AD68E0"/>
    <w:rsid w:val="00AD6EA3"/>
    <w:rsid w:val="00AE02AB"/>
    <w:rsid w:val="00AE0421"/>
    <w:rsid w:val="00AE096C"/>
    <w:rsid w:val="00AE14A3"/>
    <w:rsid w:val="00AE25BC"/>
    <w:rsid w:val="00AE26DA"/>
    <w:rsid w:val="00AE464E"/>
    <w:rsid w:val="00AE4CAA"/>
    <w:rsid w:val="00AE4ED0"/>
    <w:rsid w:val="00AE565B"/>
    <w:rsid w:val="00AE5925"/>
    <w:rsid w:val="00AE62AD"/>
    <w:rsid w:val="00AE7BB8"/>
    <w:rsid w:val="00AE7C79"/>
    <w:rsid w:val="00AF0647"/>
    <w:rsid w:val="00AF0A18"/>
    <w:rsid w:val="00AF0A37"/>
    <w:rsid w:val="00AF106E"/>
    <w:rsid w:val="00AF1E62"/>
    <w:rsid w:val="00AF29DD"/>
    <w:rsid w:val="00AF3264"/>
    <w:rsid w:val="00AF3D66"/>
    <w:rsid w:val="00AF514D"/>
    <w:rsid w:val="00AF5EA0"/>
    <w:rsid w:val="00AF5F04"/>
    <w:rsid w:val="00AF6D6E"/>
    <w:rsid w:val="00B00B2C"/>
    <w:rsid w:val="00B01470"/>
    <w:rsid w:val="00B03543"/>
    <w:rsid w:val="00B03EF8"/>
    <w:rsid w:val="00B042E2"/>
    <w:rsid w:val="00B04C64"/>
    <w:rsid w:val="00B053AD"/>
    <w:rsid w:val="00B0561E"/>
    <w:rsid w:val="00B05A16"/>
    <w:rsid w:val="00B06877"/>
    <w:rsid w:val="00B06E4E"/>
    <w:rsid w:val="00B07D73"/>
    <w:rsid w:val="00B1085F"/>
    <w:rsid w:val="00B10FE6"/>
    <w:rsid w:val="00B122F7"/>
    <w:rsid w:val="00B135AB"/>
    <w:rsid w:val="00B1381C"/>
    <w:rsid w:val="00B15AD0"/>
    <w:rsid w:val="00B163C1"/>
    <w:rsid w:val="00B1666E"/>
    <w:rsid w:val="00B17C4A"/>
    <w:rsid w:val="00B201AC"/>
    <w:rsid w:val="00B20237"/>
    <w:rsid w:val="00B20BC5"/>
    <w:rsid w:val="00B21038"/>
    <w:rsid w:val="00B21814"/>
    <w:rsid w:val="00B22C89"/>
    <w:rsid w:val="00B22DA2"/>
    <w:rsid w:val="00B23826"/>
    <w:rsid w:val="00B2475C"/>
    <w:rsid w:val="00B24E61"/>
    <w:rsid w:val="00B25CB3"/>
    <w:rsid w:val="00B2641F"/>
    <w:rsid w:val="00B27B7E"/>
    <w:rsid w:val="00B30834"/>
    <w:rsid w:val="00B30B1E"/>
    <w:rsid w:val="00B3145C"/>
    <w:rsid w:val="00B31E37"/>
    <w:rsid w:val="00B31E7E"/>
    <w:rsid w:val="00B33B68"/>
    <w:rsid w:val="00B345F9"/>
    <w:rsid w:val="00B35272"/>
    <w:rsid w:val="00B35CCF"/>
    <w:rsid w:val="00B36376"/>
    <w:rsid w:val="00B36892"/>
    <w:rsid w:val="00B36C34"/>
    <w:rsid w:val="00B4017E"/>
    <w:rsid w:val="00B402F6"/>
    <w:rsid w:val="00B40B49"/>
    <w:rsid w:val="00B40EE8"/>
    <w:rsid w:val="00B41A14"/>
    <w:rsid w:val="00B429B5"/>
    <w:rsid w:val="00B43924"/>
    <w:rsid w:val="00B43C79"/>
    <w:rsid w:val="00B4476D"/>
    <w:rsid w:val="00B45C4C"/>
    <w:rsid w:val="00B466AE"/>
    <w:rsid w:val="00B46C33"/>
    <w:rsid w:val="00B46E20"/>
    <w:rsid w:val="00B47482"/>
    <w:rsid w:val="00B50138"/>
    <w:rsid w:val="00B51294"/>
    <w:rsid w:val="00B51C21"/>
    <w:rsid w:val="00B520C9"/>
    <w:rsid w:val="00B526F2"/>
    <w:rsid w:val="00B529F7"/>
    <w:rsid w:val="00B52C92"/>
    <w:rsid w:val="00B53384"/>
    <w:rsid w:val="00B54BAD"/>
    <w:rsid w:val="00B54E26"/>
    <w:rsid w:val="00B54E8B"/>
    <w:rsid w:val="00B55D7C"/>
    <w:rsid w:val="00B56C9B"/>
    <w:rsid w:val="00B6029F"/>
    <w:rsid w:val="00B60A31"/>
    <w:rsid w:val="00B60FD0"/>
    <w:rsid w:val="00B611A8"/>
    <w:rsid w:val="00B61645"/>
    <w:rsid w:val="00B618D0"/>
    <w:rsid w:val="00B625CB"/>
    <w:rsid w:val="00B63B70"/>
    <w:rsid w:val="00B6468D"/>
    <w:rsid w:val="00B652B3"/>
    <w:rsid w:val="00B66564"/>
    <w:rsid w:val="00B66BC2"/>
    <w:rsid w:val="00B676BF"/>
    <w:rsid w:val="00B67D7E"/>
    <w:rsid w:val="00B71B5A"/>
    <w:rsid w:val="00B71B82"/>
    <w:rsid w:val="00B71E30"/>
    <w:rsid w:val="00B72C26"/>
    <w:rsid w:val="00B72D0C"/>
    <w:rsid w:val="00B73608"/>
    <w:rsid w:val="00B73FE8"/>
    <w:rsid w:val="00B75BA5"/>
    <w:rsid w:val="00B762FD"/>
    <w:rsid w:val="00B7684E"/>
    <w:rsid w:val="00B774C0"/>
    <w:rsid w:val="00B777E4"/>
    <w:rsid w:val="00B80329"/>
    <w:rsid w:val="00B80736"/>
    <w:rsid w:val="00B8081A"/>
    <w:rsid w:val="00B814B6"/>
    <w:rsid w:val="00B81784"/>
    <w:rsid w:val="00B81A44"/>
    <w:rsid w:val="00B82826"/>
    <w:rsid w:val="00B82B59"/>
    <w:rsid w:val="00B82D13"/>
    <w:rsid w:val="00B84313"/>
    <w:rsid w:val="00B846BD"/>
    <w:rsid w:val="00B84ED0"/>
    <w:rsid w:val="00B85292"/>
    <w:rsid w:val="00B85AD1"/>
    <w:rsid w:val="00B875AF"/>
    <w:rsid w:val="00B87762"/>
    <w:rsid w:val="00B90241"/>
    <w:rsid w:val="00B907C2"/>
    <w:rsid w:val="00B90A32"/>
    <w:rsid w:val="00B90A7B"/>
    <w:rsid w:val="00B90D60"/>
    <w:rsid w:val="00B90E7F"/>
    <w:rsid w:val="00B917DB"/>
    <w:rsid w:val="00B922FB"/>
    <w:rsid w:val="00B92860"/>
    <w:rsid w:val="00B92C72"/>
    <w:rsid w:val="00B943AD"/>
    <w:rsid w:val="00B945FC"/>
    <w:rsid w:val="00B94801"/>
    <w:rsid w:val="00B94F9A"/>
    <w:rsid w:val="00B96060"/>
    <w:rsid w:val="00B9621A"/>
    <w:rsid w:val="00B96D4B"/>
    <w:rsid w:val="00BA0AD4"/>
    <w:rsid w:val="00BA1187"/>
    <w:rsid w:val="00BA1BC9"/>
    <w:rsid w:val="00BA1CB0"/>
    <w:rsid w:val="00BA2CCC"/>
    <w:rsid w:val="00BA3675"/>
    <w:rsid w:val="00BA3793"/>
    <w:rsid w:val="00BA3B7E"/>
    <w:rsid w:val="00BA4056"/>
    <w:rsid w:val="00BA495F"/>
    <w:rsid w:val="00BA4DA5"/>
    <w:rsid w:val="00BA51C9"/>
    <w:rsid w:val="00BA5210"/>
    <w:rsid w:val="00BA5505"/>
    <w:rsid w:val="00BA68C4"/>
    <w:rsid w:val="00BA6E61"/>
    <w:rsid w:val="00BA73D2"/>
    <w:rsid w:val="00BB056A"/>
    <w:rsid w:val="00BB059E"/>
    <w:rsid w:val="00BB1E7D"/>
    <w:rsid w:val="00BB2210"/>
    <w:rsid w:val="00BB28DE"/>
    <w:rsid w:val="00BB34D5"/>
    <w:rsid w:val="00BB35F8"/>
    <w:rsid w:val="00BB4051"/>
    <w:rsid w:val="00BB6759"/>
    <w:rsid w:val="00BB6ED5"/>
    <w:rsid w:val="00BB72F8"/>
    <w:rsid w:val="00BB74F6"/>
    <w:rsid w:val="00BC1C2C"/>
    <w:rsid w:val="00BC3F44"/>
    <w:rsid w:val="00BC52B1"/>
    <w:rsid w:val="00BC5695"/>
    <w:rsid w:val="00BC5B44"/>
    <w:rsid w:val="00BC5F85"/>
    <w:rsid w:val="00BC6429"/>
    <w:rsid w:val="00BC7345"/>
    <w:rsid w:val="00BC7348"/>
    <w:rsid w:val="00BD1091"/>
    <w:rsid w:val="00BD115E"/>
    <w:rsid w:val="00BD218D"/>
    <w:rsid w:val="00BD2ADB"/>
    <w:rsid w:val="00BD3A61"/>
    <w:rsid w:val="00BD4294"/>
    <w:rsid w:val="00BD4C4B"/>
    <w:rsid w:val="00BD4DEC"/>
    <w:rsid w:val="00BD5770"/>
    <w:rsid w:val="00BD59BF"/>
    <w:rsid w:val="00BD7E4D"/>
    <w:rsid w:val="00BE002C"/>
    <w:rsid w:val="00BE0BEF"/>
    <w:rsid w:val="00BE17ED"/>
    <w:rsid w:val="00BE2643"/>
    <w:rsid w:val="00BE2E61"/>
    <w:rsid w:val="00BE325C"/>
    <w:rsid w:val="00BE3315"/>
    <w:rsid w:val="00BE3851"/>
    <w:rsid w:val="00BE4413"/>
    <w:rsid w:val="00BE72FA"/>
    <w:rsid w:val="00BE7FE7"/>
    <w:rsid w:val="00BF0126"/>
    <w:rsid w:val="00BF148F"/>
    <w:rsid w:val="00BF18BF"/>
    <w:rsid w:val="00BF2681"/>
    <w:rsid w:val="00BF3B39"/>
    <w:rsid w:val="00BF4D2B"/>
    <w:rsid w:val="00BF6194"/>
    <w:rsid w:val="00C00935"/>
    <w:rsid w:val="00C00B18"/>
    <w:rsid w:val="00C00B82"/>
    <w:rsid w:val="00C00FB6"/>
    <w:rsid w:val="00C01C41"/>
    <w:rsid w:val="00C01D39"/>
    <w:rsid w:val="00C01FEA"/>
    <w:rsid w:val="00C022CB"/>
    <w:rsid w:val="00C03350"/>
    <w:rsid w:val="00C04A46"/>
    <w:rsid w:val="00C04C5C"/>
    <w:rsid w:val="00C04D9E"/>
    <w:rsid w:val="00C04F20"/>
    <w:rsid w:val="00C07077"/>
    <w:rsid w:val="00C070D9"/>
    <w:rsid w:val="00C07AEE"/>
    <w:rsid w:val="00C10608"/>
    <w:rsid w:val="00C10E4E"/>
    <w:rsid w:val="00C11065"/>
    <w:rsid w:val="00C128E5"/>
    <w:rsid w:val="00C12C0A"/>
    <w:rsid w:val="00C130C1"/>
    <w:rsid w:val="00C147F1"/>
    <w:rsid w:val="00C14C31"/>
    <w:rsid w:val="00C14E9B"/>
    <w:rsid w:val="00C1503C"/>
    <w:rsid w:val="00C16A76"/>
    <w:rsid w:val="00C1732A"/>
    <w:rsid w:val="00C20185"/>
    <w:rsid w:val="00C2041B"/>
    <w:rsid w:val="00C21488"/>
    <w:rsid w:val="00C224C4"/>
    <w:rsid w:val="00C226B9"/>
    <w:rsid w:val="00C22A45"/>
    <w:rsid w:val="00C22BF5"/>
    <w:rsid w:val="00C22CC1"/>
    <w:rsid w:val="00C22DFC"/>
    <w:rsid w:val="00C23400"/>
    <w:rsid w:val="00C234BA"/>
    <w:rsid w:val="00C2489E"/>
    <w:rsid w:val="00C24B63"/>
    <w:rsid w:val="00C25C5D"/>
    <w:rsid w:val="00C30385"/>
    <w:rsid w:val="00C30D70"/>
    <w:rsid w:val="00C31129"/>
    <w:rsid w:val="00C3152C"/>
    <w:rsid w:val="00C31999"/>
    <w:rsid w:val="00C31B0A"/>
    <w:rsid w:val="00C31B3A"/>
    <w:rsid w:val="00C325B7"/>
    <w:rsid w:val="00C32770"/>
    <w:rsid w:val="00C32968"/>
    <w:rsid w:val="00C32D07"/>
    <w:rsid w:val="00C33637"/>
    <w:rsid w:val="00C338C0"/>
    <w:rsid w:val="00C33BE1"/>
    <w:rsid w:val="00C342CA"/>
    <w:rsid w:val="00C34A91"/>
    <w:rsid w:val="00C354EE"/>
    <w:rsid w:val="00C356F0"/>
    <w:rsid w:val="00C357A9"/>
    <w:rsid w:val="00C35B9B"/>
    <w:rsid w:val="00C35BE5"/>
    <w:rsid w:val="00C3609A"/>
    <w:rsid w:val="00C36CF0"/>
    <w:rsid w:val="00C37118"/>
    <w:rsid w:val="00C3799E"/>
    <w:rsid w:val="00C37AE0"/>
    <w:rsid w:val="00C37F59"/>
    <w:rsid w:val="00C40655"/>
    <w:rsid w:val="00C4094B"/>
    <w:rsid w:val="00C40FC5"/>
    <w:rsid w:val="00C42C85"/>
    <w:rsid w:val="00C42F42"/>
    <w:rsid w:val="00C43CF4"/>
    <w:rsid w:val="00C43D3C"/>
    <w:rsid w:val="00C43E58"/>
    <w:rsid w:val="00C4449C"/>
    <w:rsid w:val="00C4536E"/>
    <w:rsid w:val="00C4715F"/>
    <w:rsid w:val="00C47B85"/>
    <w:rsid w:val="00C50D5E"/>
    <w:rsid w:val="00C510F9"/>
    <w:rsid w:val="00C51B59"/>
    <w:rsid w:val="00C51BDA"/>
    <w:rsid w:val="00C52B85"/>
    <w:rsid w:val="00C53EF1"/>
    <w:rsid w:val="00C546DF"/>
    <w:rsid w:val="00C55ABC"/>
    <w:rsid w:val="00C568BA"/>
    <w:rsid w:val="00C56FFD"/>
    <w:rsid w:val="00C57706"/>
    <w:rsid w:val="00C57E08"/>
    <w:rsid w:val="00C60D93"/>
    <w:rsid w:val="00C62A5A"/>
    <w:rsid w:val="00C63CED"/>
    <w:rsid w:val="00C640BF"/>
    <w:rsid w:val="00C6516A"/>
    <w:rsid w:val="00C65633"/>
    <w:rsid w:val="00C65C47"/>
    <w:rsid w:val="00C66512"/>
    <w:rsid w:val="00C665A7"/>
    <w:rsid w:val="00C67466"/>
    <w:rsid w:val="00C700CF"/>
    <w:rsid w:val="00C7058D"/>
    <w:rsid w:val="00C70BD9"/>
    <w:rsid w:val="00C70E8C"/>
    <w:rsid w:val="00C71110"/>
    <w:rsid w:val="00C724D3"/>
    <w:rsid w:val="00C729F6"/>
    <w:rsid w:val="00C73316"/>
    <w:rsid w:val="00C73758"/>
    <w:rsid w:val="00C73BEF"/>
    <w:rsid w:val="00C73C15"/>
    <w:rsid w:val="00C73D12"/>
    <w:rsid w:val="00C73E55"/>
    <w:rsid w:val="00C74CA5"/>
    <w:rsid w:val="00C75788"/>
    <w:rsid w:val="00C764F7"/>
    <w:rsid w:val="00C76F17"/>
    <w:rsid w:val="00C776DC"/>
    <w:rsid w:val="00C80306"/>
    <w:rsid w:val="00C8094E"/>
    <w:rsid w:val="00C80E42"/>
    <w:rsid w:val="00C82979"/>
    <w:rsid w:val="00C831A4"/>
    <w:rsid w:val="00C83FC6"/>
    <w:rsid w:val="00C84C16"/>
    <w:rsid w:val="00C85102"/>
    <w:rsid w:val="00C85612"/>
    <w:rsid w:val="00C85985"/>
    <w:rsid w:val="00C86DFC"/>
    <w:rsid w:val="00C879F0"/>
    <w:rsid w:val="00C87EFC"/>
    <w:rsid w:val="00C90E03"/>
    <w:rsid w:val="00C92329"/>
    <w:rsid w:val="00C93354"/>
    <w:rsid w:val="00C94602"/>
    <w:rsid w:val="00C946B8"/>
    <w:rsid w:val="00C94954"/>
    <w:rsid w:val="00C9507E"/>
    <w:rsid w:val="00CA051E"/>
    <w:rsid w:val="00CA0713"/>
    <w:rsid w:val="00CA0D23"/>
    <w:rsid w:val="00CA26F2"/>
    <w:rsid w:val="00CA2A2C"/>
    <w:rsid w:val="00CA2A61"/>
    <w:rsid w:val="00CA2E51"/>
    <w:rsid w:val="00CA31AC"/>
    <w:rsid w:val="00CA44FA"/>
    <w:rsid w:val="00CA5502"/>
    <w:rsid w:val="00CA595C"/>
    <w:rsid w:val="00CA5A03"/>
    <w:rsid w:val="00CA5AD9"/>
    <w:rsid w:val="00CA71B8"/>
    <w:rsid w:val="00CA7D01"/>
    <w:rsid w:val="00CB05AC"/>
    <w:rsid w:val="00CB0783"/>
    <w:rsid w:val="00CB10B7"/>
    <w:rsid w:val="00CB1593"/>
    <w:rsid w:val="00CB16E3"/>
    <w:rsid w:val="00CB20A9"/>
    <w:rsid w:val="00CB36CE"/>
    <w:rsid w:val="00CB3EEA"/>
    <w:rsid w:val="00CB3F2B"/>
    <w:rsid w:val="00CB4378"/>
    <w:rsid w:val="00CB4817"/>
    <w:rsid w:val="00CB4AF8"/>
    <w:rsid w:val="00CB4E93"/>
    <w:rsid w:val="00CB64A3"/>
    <w:rsid w:val="00CB6F8C"/>
    <w:rsid w:val="00CB7113"/>
    <w:rsid w:val="00CB71D6"/>
    <w:rsid w:val="00CB7978"/>
    <w:rsid w:val="00CB7E3A"/>
    <w:rsid w:val="00CC0069"/>
    <w:rsid w:val="00CC02DD"/>
    <w:rsid w:val="00CC1096"/>
    <w:rsid w:val="00CC1340"/>
    <w:rsid w:val="00CC2549"/>
    <w:rsid w:val="00CC2795"/>
    <w:rsid w:val="00CC2DC0"/>
    <w:rsid w:val="00CC3550"/>
    <w:rsid w:val="00CC38A0"/>
    <w:rsid w:val="00CC51F6"/>
    <w:rsid w:val="00CC6144"/>
    <w:rsid w:val="00CC6A1D"/>
    <w:rsid w:val="00CC7FF1"/>
    <w:rsid w:val="00CD06F8"/>
    <w:rsid w:val="00CD13FD"/>
    <w:rsid w:val="00CD14EF"/>
    <w:rsid w:val="00CD1AF3"/>
    <w:rsid w:val="00CD22FC"/>
    <w:rsid w:val="00CD2EAD"/>
    <w:rsid w:val="00CD3FD1"/>
    <w:rsid w:val="00CD4DD8"/>
    <w:rsid w:val="00CD626C"/>
    <w:rsid w:val="00CD6AE7"/>
    <w:rsid w:val="00CD6CBE"/>
    <w:rsid w:val="00CD7CBF"/>
    <w:rsid w:val="00CE0040"/>
    <w:rsid w:val="00CE0C74"/>
    <w:rsid w:val="00CE141D"/>
    <w:rsid w:val="00CE1949"/>
    <w:rsid w:val="00CE1C05"/>
    <w:rsid w:val="00CE279D"/>
    <w:rsid w:val="00CE30C1"/>
    <w:rsid w:val="00CE3271"/>
    <w:rsid w:val="00CE400B"/>
    <w:rsid w:val="00CE5530"/>
    <w:rsid w:val="00CE5D69"/>
    <w:rsid w:val="00CE71B1"/>
    <w:rsid w:val="00CE758A"/>
    <w:rsid w:val="00CE7D76"/>
    <w:rsid w:val="00CF0F5A"/>
    <w:rsid w:val="00CF1081"/>
    <w:rsid w:val="00CF14FB"/>
    <w:rsid w:val="00CF2E1D"/>
    <w:rsid w:val="00CF367B"/>
    <w:rsid w:val="00CF4253"/>
    <w:rsid w:val="00CF42E9"/>
    <w:rsid w:val="00CF4C1C"/>
    <w:rsid w:val="00CF4DB0"/>
    <w:rsid w:val="00CF4EB1"/>
    <w:rsid w:val="00CF5010"/>
    <w:rsid w:val="00CF50F6"/>
    <w:rsid w:val="00CF62B2"/>
    <w:rsid w:val="00CF6D99"/>
    <w:rsid w:val="00CF750C"/>
    <w:rsid w:val="00CF771E"/>
    <w:rsid w:val="00CF7A94"/>
    <w:rsid w:val="00D00ED7"/>
    <w:rsid w:val="00D01EB2"/>
    <w:rsid w:val="00D04260"/>
    <w:rsid w:val="00D044C6"/>
    <w:rsid w:val="00D04555"/>
    <w:rsid w:val="00D049FE"/>
    <w:rsid w:val="00D04F0A"/>
    <w:rsid w:val="00D056EE"/>
    <w:rsid w:val="00D060DB"/>
    <w:rsid w:val="00D06A8B"/>
    <w:rsid w:val="00D06BFB"/>
    <w:rsid w:val="00D10D2E"/>
    <w:rsid w:val="00D10F41"/>
    <w:rsid w:val="00D11965"/>
    <w:rsid w:val="00D11C3C"/>
    <w:rsid w:val="00D12C1E"/>
    <w:rsid w:val="00D141D2"/>
    <w:rsid w:val="00D14CD3"/>
    <w:rsid w:val="00D14DA1"/>
    <w:rsid w:val="00D17163"/>
    <w:rsid w:val="00D17169"/>
    <w:rsid w:val="00D17A89"/>
    <w:rsid w:val="00D20E1E"/>
    <w:rsid w:val="00D21160"/>
    <w:rsid w:val="00D212CE"/>
    <w:rsid w:val="00D213BC"/>
    <w:rsid w:val="00D21574"/>
    <w:rsid w:val="00D2166B"/>
    <w:rsid w:val="00D21A9D"/>
    <w:rsid w:val="00D21BEB"/>
    <w:rsid w:val="00D223B6"/>
    <w:rsid w:val="00D22647"/>
    <w:rsid w:val="00D23DDC"/>
    <w:rsid w:val="00D24EE2"/>
    <w:rsid w:val="00D25AF6"/>
    <w:rsid w:val="00D25B76"/>
    <w:rsid w:val="00D26998"/>
    <w:rsid w:val="00D26AC1"/>
    <w:rsid w:val="00D26E53"/>
    <w:rsid w:val="00D2704D"/>
    <w:rsid w:val="00D279CD"/>
    <w:rsid w:val="00D27A06"/>
    <w:rsid w:val="00D3075A"/>
    <w:rsid w:val="00D31132"/>
    <w:rsid w:val="00D317B5"/>
    <w:rsid w:val="00D31D10"/>
    <w:rsid w:val="00D32655"/>
    <w:rsid w:val="00D33546"/>
    <w:rsid w:val="00D33ECA"/>
    <w:rsid w:val="00D34E6E"/>
    <w:rsid w:val="00D34E79"/>
    <w:rsid w:val="00D35E14"/>
    <w:rsid w:val="00D360ED"/>
    <w:rsid w:val="00D36464"/>
    <w:rsid w:val="00D3665E"/>
    <w:rsid w:val="00D36A38"/>
    <w:rsid w:val="00D376F2"/>
    <w:rsid w:val="00D37CA0"/>
    <w:rsid w:val="00D37F7C"/>
    <w:rsid w:val="00D418C4"/>
    <w:rsid w:val="00D42424"/>
    <w:rsid w:val="00D42514"/>
    <w:rsid w:val="00D431F3"/>
    <w:rsid w:val="00D43306"/>
    <w:rsid w:val="00D435B6"/>
    <w:rsid w:val="00D43616"/>
    <w:rsid w:val="00D44670"/>
    <w:rsid w:val="00D44DA0"/>
    <w:rsid w:val="00D4559E"/>
    <w:rsid w:val="00D457B9"/>
    <w:rsid w:val="00D459A3"/>
    <w:rsid w:val="00D45BA2"/>
    <w:rsid w:val="00D464B6"/>
    <w:rsid w:val="00D47710"/>
    <w:rsid w:val="00D51006"/>
    <w:rsid w:val="00D51397"/>
    <w:rsid w:val="00D52A6B"/>
    <w:rsid w:val="00D53A95"/>
    <w:rsid w:val="00D54B2A"/>
    <w:rsid w:val="00D550D5"/>
    <w:rsid w:val="00D556CE"/>
    <w:rsid w:val="00D56372"/>
    <w:rsid w:val="00D56F1F"/>
    <w:rsid w:val="00D56FD2"/>
    <w:rsid w:val="00D571D5"/>
    <w:rsid w:val="00D608BD"/>
    <w:rsid w:val="00D60930"/>
    <w:rsid w:val="00D61033"/>
    <w:rsid w:val="00D61536"/>
    <w:rsid w:val="00D61A19"/>
    <w:rsid w:val="00D621D8"/>
    <w:rsid w:val="00D62829"/>
    <w:rsid w:val="00D628B1"/>
    <w:rsid w:val="00D631FC"/>
    <w:rsid w:val="00D63B82"/>
    <w:rsid w:val="00D63D49"/>
    <w:rsid w:val="00D64D26"/>
    <w:rsid w:val="00D65D4D"/>
    <w:rsid w:val="00D6608C"/>
    <w:rsid w:val="00D66360"/>
    <w:rsid w:val="00D66DEE"/>
    <w:rsid w:val="00D672D7"/>
    <w:rsid w:val="00D70633"/>
    <w:rsid w:val="00D70CAC"/>
    <w:rsid w:val="00D70F7D"/>
    <w:rsid w:val="00D714F3"/>
    <w:rsid w:val="00D71AB1"/>
    <w:rsid w:val="00D72052"/>
    <w:rsid w:val="00D72105"/>
    <w:rsid w:val="00D724D6"/>
    <w:rsid w:val="00D7281B"/>
    <w:rsid w:val="00D72CBD"/>
    <w:rsid w:val="00D72FA9"/>
    <w:rsid w:val="00D7336F"/>
    <w:rsid w:val="00D73659"/>
    <w:rsid w:val="00D739FD"/>
    <w:rsid w:val="00D73C89"/>
    <w:rsid w:val="00D73E80"/>
    <w:rsid w:val="00D74C67"/>
    <w:rsid w:val="00D75266"/>
    <w:rsid w:val="00D75D2E"/>
    <w:rsid w:val="00D75E7A"/>
    <w:rsid w:val="00D76F9D"/>
    <w:rsid w:val="00D77076"/>
    <w:rsid w:val="00D77503"/>
    <w:rsid w:val="00D775DB"/>
    <w:rsid w:val="00D80C97"/>
    <w:rsid w:val="00D80E5E"/>
    <w:rsid w:val="00D81029"/>
    <w:rsid w:val="00D811E0"/>
    <w:rsid w:val="00D823BB"/>
    <w:rsid w:val="00D82590"/>
    <w:rsid w:val="00D82EE3"/>
    <w:rsid w:val="00D8449D"/>
    <w:rsid w:val="00D878B5"/>
    <w:rsid w:val="00D87A9E"/>
    <w:rsid w:val="00D87C07"/>
    <w:rsid w:val="00D91F83"/>
    <w:rsid w:val="00D91F98"/>
    <w:rsid w:val="00D926D7"/>
    <w:rsid w:val="00D92C44"/>
    <w:rsid w:val="00D94409"/>
    <w:rsid w:val="00D94686"/>
    <w:rsid w:val="00D94E44"/>
    <w:rsid w:val="00D95BFD"/>
    <w:rsid w:val="00D95C3F"/>
    <w:rsid w:val="00D95DE1"/>
    <w:rsid w:val="00DA0123"/>
    <w:rsid w:val="00DA1076"/>
    <w:rsid w:val="00DA1958"/>
    <w:rsid w:val="00DA1F26"/>
    <w:rsid w:val="00DA1F9E"/>
    <w:rsid w:val="00DA1FD6"/>
    <w:rsid w:val="00DA2B79"/>
    <w:rsid w:val="00DA36D8"/>
    <w:rsid w:val="00DA3E22"/>
    <w:rsid w:val="00DA44D1"/>
    <w:rsid w:val="00DA5E7E"/>
    <w:rsid w:val="00DA62A2"/>
    <w:rsid w:val="00DA7329"/>
    <w:rsid w:val="00DA7AB0"/>
    <w:rsid w:val="00DB05D0"/>
    <w:rsid w:val="00DB0712"/>
    <w:rsid w:val="00DB1247"/>
    <w:rsid w:val="00DB1738"/>
    <w:rsid w:val="00DB17A7"/>
    <w:rsid w:val="00DB1F67"/>
    <w:rsid w:val="00DB20BA"/>
    <w:rsid w:val="00DB2DD1"/>
    <w:rsid w:val="00DB3346"/>
    <w:rsid w:val="00DB38C9"/>
    <w:rsid w:val="00DB39FE"/>
    <w:rsid w:val="00DB4534"/>
    <w:rsid w:val="00DB4D92"/>
    <w:rsid w:val="00DB5338"/>
    <w:rsid w:val="00DB546F"/>
    <w:rsid w:val="00DB56CB"/>
    <w:rsid w:val="00DB5739"/>
    <w:rsid w:val="00DB59C1"/>
    <w:rsid w:val="00DB63AC"/>
    <w:rsid w:val="00DB6704"/>
    <w:rsid w:val="00DB6FC9"/>
    <w:rsid w:val="00DB7953"/>
    <w:rsid w:val="00DC07FD"/>
    <w:rsid w:val="00DC09BC"/>
    <w:rsid w:val="00DC1671"/>
    <w:rsid w:val="00DC1C85"/>
    <w:rsid w:val="00DC1FDE"/>
    <w:rsid w:val="00DC2F32"/>
    <w:rsid w:val="00DC31A0"/>
    <w:rsid w:val="00DC34A5"/>
    <w:rsid w:val="00DC3C9D"/>
    <w:rsid w:val="00DC4062"/>
    <w:rsid w:val="00DC4A2F"/>
    <w:rsid w:val="00DC4C8D"/>
    <w:rsid w:val="00DC58CF"/>
    <w:rsid w:val="00DC60C7"/>
    <w:rsid w:val="00DC63F9"/>
    <w:rsid w:val="00DC6568"/>
    <w:rsid w:val="00DC70E3"/>
    <w:rsid w:val="00DD01D4"/>
    <w:rsid w:val="00DD037B"/>
    <w:rsid w:val="00DD050F"/>
    <w:rsid w:val="00DD0892"/>
    <w:rsid w:val="00DD0919"/>
    <w:rsid w:val="00DD0FE8"/>
    <w:rsid w:val="00DD12FA"/>
    <w:rsid w:val="00DD252B"/>
    <w:rsid w:val="00DD3866"/>
    <w:rsid w:val="00DD3DA6"/>
    <w:rsid w:val="00DD48A9"/>
    <w:rsid w:val="00DD6ED4"/>
    <w:rsid w:val="00DE07C7"/>
    <w:rsid w:val="00DE1452"/>
    <w:rsid w:val="00DE1A86"/>
    <w:rsid w:val="00DE31FA"/>
    <w:rsid w:val="00DE44C9"/>
    <w:rsid w:val="00DE4E66"/>
    <w:rsid w:val="00DE50DC"/>
    <w:rsid w:val="00DE584D"/>
    <w:rsid w:val="00DE75FE"/>
    <w:rsid w:val="00DE7807"/>
    <w:rsid w:val="00DE7C58"/>
    <w:rsid w:val="00DE7FB1"/>
    <w:rsid w:val="00DF1524"/>
    <w:rsid w:val="00DF31CE"/>
    <w:rsid w:val="00DF338D"/>
    <w:rsid w:val="00DF44B9"/>
    <w:rsid w:val="00DF5100"/>
    <w:rsid w:val="00DF51FA"/>
    <w:rsid w:val="00DF5915"/>
    <w:rsid w:val="00E00030"/>
    <w:rsid w:val="00E00B9A"/>
    <w:rsid w:val="00E0138B"/>
    <w:rsid w:val="00E020B8"/>
    <w:rsid w:val="00E024DF"/>
    <w:rsid w:val="00E02D79"/>
    <w:rsid w:val="00E0326C"/>
    <w:rsid w:val="00E07091"/>
    <w:rsid w:val="00E07F31"/>
    <w:rsid w:val="00E10531"/>
    <w:rsid w:val="00E118BA"/>
    <w:rsid w:val="00E11972"/>
    <w:rsid w:val="00E11B63"/>
    <w:rsid w:val="00E12961"/>
    <w:rsid w:val="00E1321A"/>
    <w:rsid w:val="00E13224"/>
    <w:rsid w:val="00E13D28"/>
    <w:rsid w:val="00E163AB"/>
    <w:rsid w:val="00E163DB"/>
    <w:rsid w:val="00E16AA8"/>
    <w:rsid w:val="00E1701D"/>
    <w:rsid w:val="00E171FC"/>
    <w:rsid w:val="00E1731A"/>
    <w:rsid w:val="00E20C27"/>
    <w:rsid w:val="00E20FE7"/>
    <w:rsid w:val="00E21286"/>
    <w:rsid w:val="00E21471"/>
    <w:rsid w:val="00E214FE"/>
    <w:rsid w:val="00E2154A"/>
    <w:rsid w:val="00E218F4"/>
    <w:rsid w:val="00E231F0"/>
    <w:rsid w:val="00E24906"/>
    <w:rsid w:val="00E25044"/>
    <w:rsid w:val="00E25AF2"/>
    <w:rsid w:val="00E26559"/>
    <w:rsid w:val="00E271DA"/>
    <w:rsid w:val="00E27986"/>
    <w:rsid w:val="00E27F7C"/>
    <w:rsid w:val="00E30E5D"/>
    <w:rsid w:val="00E32842"/>
    <w:rsid w:val="00E32F3E"/>
    <w:rsid w:val="00E33544"/>
    <w:rsid w:val="00E33781"/>
    <w:rsid w:val="00E338C8"/>
    <w:rsid w:val="00E33A2F"/>
    <w:rsid w:val="00E345ED"/>
    <w:rsid w:val="00E349CC"/>
    <w:rsid w:val="00E361D5"/>
    <w:rsid w:val="00E36234"/>
    <w:rsid w:val="00E363BF"/>
    <w:rsid w:val="00E36D7A"/>
    <w:rsid w:val="00E37F25"/>
    <w:rsid w:val="00E40621"/>
    <w:rsid w:val="00E40AD4"/>
    <w:rsid w:val="00E41746"/>
    <w:rsid w:val="00E4250E"/>
    <w:rsid w:val="00E42C14"/>
    <w:rsid w:val="00E431F2"/>
    <w:rsid w:val="00E44D26"/>
    <w:rsid w:val="00E45083"/>
    <w:rsid w:val="00E476F6"/>
    <w:rsid w:val="00E47CEA"/>
    <w:rsid w:val="00E50154"/>
    <w:rsid w:val="00E50B0C"/>
    <w:rsid w:val="00E5115E"/>
    <w:rsid w:val="00E51B2D"/>
    <w:rsid w:val="00E52B7F"/>
    <w:rsid w:val="00E533AC"/>
    <w:rsid w:val="00E53423"/>
    <w:rsid w:val="00E536E8"/>
    <w:rsid w:val="00E54687"/>
    <w:rsid w:val="00E549D9"/>
    <w:rsid w:val="00E5528D"/>
    <w:rsid w:val="00E56D37"/>
    <w:rsid w:val="00E56F4D"/>
    <w:rsid w:val="00E571B6"/>
    <w:rsid w:val="00E57257"/>
    <w:rsid w:val="00E60716"/>
    <w:rsid w:val="00E61FAF"/>
    <w:rsid w:val="00E621E4"/>
    <w:rsid w:val="00E62716"/>
    <w:rsid w:val="00E634D2"/>
    <w:rsid w:val="00E64B9B"/>
    <w:rsid w:val="00E64D1D"/>
    <w:rsid w:val="00E66DA0"/>
    <w:rsid w:val="00E67B9B"/>
    <w:rsid w:val="00E706FA"/>
    <w:rsid w:val="00E7115E"/>
    <w:rsid w:val="00E71705"/>
    <w:rsid w:val="00E72157"/>
    <w:rsid w:val="00E72DB0"/>
    <w:rsid w:val="00E72F13"/>
    <w:rsid w:val="00E75461"/>
    <w:rsid w:val="00E75835"/>
    <w:rsid w:val="00E76FB7"/>
    <w:rsid w:val="00E81F1A"/>
    <w:rsid w:val="00E822D1"/>
    <w:rsid w:val="00E83219"/>
    <w:rsid w:val="00E834EC"/>
    <w:rsid w:val="00E83E90"/>
    <w:rsid w:val="00E83F91"/>
    <w:rsid w:val="00E84744"/>
    <w:rsid w:val="00E847DA"/>
    <w:rsid w:val="00E85F99"/>
    <w:rsid w:val="00E860D5"/>
    <w:rsid w:val="00E866B4"/>
    <w:rsid w:val="00E87068"/>
    <w:rsid w:val="00E8746D"/>
    <w:rsid w:val="00E877C5"/>
    <w:rsid w:val="00E87B0E"/>
    <w:rsid w:val="00E90174"/>
    <w:rsid w:val="00E90D30"/>
    <w:rsid w:val="00E9164D"/>
    <w:rsid w:val="00E94202"/>
    <w:rsid w:val="00E95A69"/>
    <w:rsid w:val="00E9677A"/>
    <w:rsid w:val="00E9697E"/>
    <w:rsid w:val="00E96F21"/>
    <w:rsid w:val="00E972FB"/>
    <w:rsid w:val="00E97506"/>
    <w:rsid w:val="00EA0657"/>
    <w:rsid w:val="00EA09D0"/>
    <w:rsid w:val="00EA1C44"/>
    <w:rsid w:val="00EA2740"/>
    <w:rsid w:val="00EA36AC"/>
    <w:rsid w:val="00EA4F87"/>
    <w:rsid w:val="00EA54C1"/>
    <w:rsid w:val="00EA5CA5"/>
    <w:rsid w:val="00EA7691"/>
    <w:rsid w:val="00EB059C"/>
    <w:rsid w:val="00EB0FC7"/>
    <w:rsid w:val="00EB1B8A"/>
    <w:rsid w:val="00EB1F22"/>
    <w:rsid w:val="00EB2169"/>
    <w:rsid w:val="00EB31ED"/>
    <w:rsid w:val="00EB4559"/>
    <w:rsid w:val="00EB53A8"/>
    <w:rsid w:val="00EB6029"/>
    <w:rsid w:val="00EB6478"/>
    <w:rsid w:val="00EB681B"/>
    <w:rsid w:val="00EB76FD"/>
    <w:rsid w:val="00EB78F1"/>
    <w:rsid w:val="00EC09E0"/>
    <w:rsid w:val="00EC0C4D"/>
    <w:rsid w:val="00EC0E48"/>
    <w:rsid w:val="00EC11A5"/>
    <w:rsid w:val="00EC154D"/>
    <w:rsid w:val="00EC2CBA"/>
    <w:rsid w:val="00EC4640"/>
    <w:rsid w:val="00EC4944"/>
    <w:rsid w:val="00EC49E8"/>
    <w:rsid w:val="00EC54C8"/>
    <w:rsid w:val="00EC56BA"/>
    <w:rsid w:val="00EC639B"/>
    <w:rsid w:val="00EC7B7B"/>
    <w:rsid w:val="00ED2E14"/>
    <w:rsid w:val="00ED2F10"/>
    <w:rsid w:val="00ED2FEB"/>
    <w:rsid w:val="00ED4441"/>
    <w:rsid w:val="00ED47B8"/>
    <w:rsid w:val="00ED5072"/>
    <w:rsid w:val="00ED5179"/>
    <w:rsid w:val="00ED5491"/>
    <w:rsid w:val="00ED56C8"/>
    <w:rsid w:val="00ED5C02"/>
    <w:rsid w:val="00ED6CAF"/>
    <w:rsid w:val="00ED7A52"/>
    <w:rsid w:val="00EE0246"/>
    <w:rsid w:val="00EE09BC"/>
    <w:rsid w:val="00EE0AA3"/>
    <w:rsid w:val="00EE0E83"/>
    <w:rsid w:val="00EE0F48"/>
    <w:rsid w:val="00EE1D07"/>
    <w:rsid w:val="00EE2F4D"/>
    <w:rsid w:val="00EE31CD"/>
    <w:rsid w:val="00EE336B"/>
    <w:rsid w:val="00EE3796"/>
    <w:rsid w:val="00EE39AE"/>
    <w:rsid w:val="00EE3B72"/>
    <w:rsid w:val="00EE5DD6"/>
    <w:rsid w:val="00EE654F"/>
    <w:rsid w:val="00EE696C"/>
    <w:rsid w:val="00EF0390"/>
    <w:rsid w:val="00EF0DC7"/>
    <w:rsid w:val="00EF1CDB"/>
    <w:rsid w:val="00EF23D0"/>
    <w:rsid w:val="00EF2A90"/>
    <w:rsid w:val="00EF2AD4"/>
    <w:rsid w:val="00EF2D2D"/>
    <w:rsid w:val="00EF3E40"/>
    <w:rsid w:val="00EF45E7"/>
    <w:rsid w:val="00EF4916"/>
    <w:rsid w:val="00EF5860"/>
    <w:rsid w:val="00EF595B"/>
    <w:rsid w:val="00EF5E7E"/>
    <w:rsid w:val="00EF66CA"/>
    <w:rsid w:val="00F0026B"/>
    <w:rsid w:val="00F00571"/>
    <w:rsid w:val="00F0057A"/>
    <w:rsid w:val="00F005D1"/>
    <w:rsid w:val="00F00792"/>
    <w:rsid w:val="00F015B9"/>
    <w:rsid w:val="00F015C4"/>
    <w:rsid w:val="00F021CD"/>
    <w:rsid w:val="00F02C35"/>
    <w:rsid w:val="00F04844"/>
    <w:rsid w:val="00F05176"/>
    <w:rsid w:val="00F055A3"/>
    <w:rsid w:val="00F05730"/>
    <w:rsid w:val="00F06328"/>
    <w:rsid w:val="00F06D7E"/>
    <w:rsid w:val="00F0762E"/>
    <w:rsid w:val="00F11365"/>
    <w:rsid w:val="00F11A56"/>
    <w:rsid w:val="00F134E1"/>
    <w:rsid w:val="00F13C99"/>
    <w:rsid w:val="00F144BC"/>
    <w:rsid w:val="00F1524A"/>
    <w:rsid w:val="00F15CE6"/>
    <w:rsid w:val="00F16362"/>
    <w:rsid w:val="00F16AA5"/>
    <w:rsid w:val="00F16BFB"/>
    <w:rsid w:val="00F17151"/>
    <w:rsid w:val="00F1750F"/>
    <w:rsid w:val="00F20178"/>
    <w:rsid w:val="00F205E5"/>
    <w:rsid w:val="00F20940"/>
    <w:rsid w:val="00F216FB"/>
    <w:rsid w:val="00F2189E"/>
    <w:rsid w:val="00F21937"/>
    <w:rsid w:val="00F21A38"/>
    <w:rsid w:val="00F227DF"/>
    <w:rsid w:val="00F236B3"/>
    <w:rsid w:val="00F244D0"/>
    <w:rsid w:val="00F25505"/>
    <w:rsid w:val="00F26F68"/>
    <w:rsid w:val="00F27B48"/>
    <w:rsid w:val="00F3033E"/>
    <w:rsid w:val="00F3082A"/>
    <w:rsid w:val="00F321D1"/>
    <w:rsid w:val="00F32928"/>
    <w:rsid w:val="00F33386"/>
    <w:rsid w:val="00F334A2"/>
    <w:rsid w:val="00F343C5"/>
    <w:rsid w:val="00F34CBD"/>
    <w:rsid w:val="00F34FE0"/>
    <w:rsid w:val="00F36754"/>
    <w:rsid w:val="00F36CE6"/>
    <w:rsid w:val="00F37003"/>
    <w:rsid w:val="00F3707C"/>
    <w:rsid w:val="00F37AAB"/>
    <w:rsid w:val="00F37F08"/>
    <w:rsid w:val="00F40302"/>
    <w:rsid w:val="00F4042D"/>
    <w:rsid w:val="00F42FA7"/>
    <w:rsid w:val="00F44504"/>
    <w:rsid w:val="00F448AE"/>
    <w:rsid w:val="00F47EFD"/>
    <w:rsid w:val="00F50127"/>
    <w:rsid w:val="00F525B9"/>
    <w:rsid w:val="00F52B93"/>
    <w:rsid w:val="00F5327A"/>
    <w:rsid w:val="00F53B42"/>
    <w:rsid w:val="00F54C84"/>
    <w:rsid w:val="00F55262"/>
    <w:rsid w:val="00F5544B"/>
    <w:rsid w:val="00F57056"/>
    <w:rsid w:val="00F57102"/>
    <w:rsid w:val="00F5779F"/>
    <w:rsid w:val="00F57CC1"/>
    <w:rsid w:val="00F6035D"/>
    <w:rsid w:val="00F61AFA"/>
    <w:rsid w:val="00F62AE2"/>
    <w:rsid w:val="00F63576"/>
    <w:rsid w:val="00F645AE"/>
    <w:rsid w:val="00F654C0"/>
    <w:rsid w:val="00F65917"/>
    <w:rsid w:val="00F67C4F"/>
    <w:rsid w:val="00F70087"/>
    <w:rsid w:val="00F7112D"/>
    <w:rsid w:val="00F71297"/>
    <w:rsid w:val="00F71464"/>
    <w:rsid w:val="00F7147E"/>
    <w:rsid w:val="00F7153E"/>
    <w:rsid w:val="00F737F8"/>
    <w:rsid w:val="00F739B3"/>
    <w:rsid w:val="00F73E2B"/>
    <w:rsid w:val="00F73E3B"/>
    <w:rsid w:val="00F741FB"/>
    <w:rsid w:val="00F756C4"/>
    <w:rsid w:val="00F75D3E"/>
    <w:rsid w:val="00F76285"/>
    <w:rsid w:val="00F76612"/>
    <w:rsid w:val="00F76D5A"/>
    <w:rsid w:val="00F770F4"/>
    <w:rsid w:val="00F77920"/>
    <w:rsid w:val="00F77BCF"/>
    <w:rsid w:val="00F81182"/>
    <w:rsid w:val="00F82215"/>
    <w:rsid w:val="00F8231E"/>
    <w:rsid w:val="00F82379"/>
    <w:rsid w:val="00F82467"/>
    <w:rsid w:val="00F82728"/>
    <w:rsid w:val="00F83799"/>
    <w:rsid w:val="00F83C24"/>
    <w:rsid w:val="00F83CD4"/>
    <w:rsid w:val="00F83DE5"/>
    <w:rsid w:val="00F852EA"/>
    <w:rsid w:val="00F85550"/>
    <w:rsid w:val="00F859CB"/>
    <w:rsid w:val="00F8630B"/>
    <w:rsid w:val="00F865D4"/>
    <w:rsid w:val="00F90BC7"/>
    <w:rsid w:val="00F9261A"/>
    <w:rsid w:val="00F9286E"/>
    <w:rsid w:val="00F92C0D"/>
    <w:rsid w:val="00F92CAF"/>
    <w:rsid w:val="00F9333D"/>
    <w:rsid w:val="00F933AA"/>
    <w:rsid w:val="00F933DF"/>
    <w:rsid w:val="00F943C9"/>
    <w:rsid w:val="00F95F40"/>
    <w:rsid w:val="00F9602C"/>
    <w:rsid w:val="00F96404"/>
    <w:rsid w:val="00F96A21"/>
    <w:rsid w:val="00F97D92"/>
    <w:rsid w:val="00FA006A"/>
    <w:rsid w:val="00FA0243"/>
    <w:rsid w:val="00FA0D32"/>
    <w:rsid w:val="00FA2978"/>
    <w:rsid w:val="00FA2D6D"/>
    <w:rsid w:val="00FA2ED7"/>
    <w:rsid w:val="00FA2F36"/>
    <w:rsid w:val="00FA4496"/>
    <w:rsid w:val="00FA44FE"/>
    <w:rsid w:val="00FA4751"/>
    <w:rsid w:val="00FA558D"/>
    <w:rsid w:val="00FA5E65"/>
    <w:rsid w:val="00FA6CF3"/>
    <w:rsid w:val="00FA6DDD"/>
    <w:rsid w:val="00FA797A"/>
    <w:rsid w:val="00FA7F24"/>
    <w:rsid w:val="00FB0128"/>
    <w:rsid w:val="00FB0671"/>
    <w:rsid w:val="00FB0827"/>
    <w:rsid w:val="00FB1420"/>
    <w:rsid w:val="00FB2904"/>
    <w:rsid w:val="00FB363C"/>
    <w:rsid w:val="00FB4E99"/>
    <w:rsid w:val="00FB4FAF"/>
    <w:rsid w:val="00FB5B86"/>
    <w:rsid w:val="00FB5DC3"/>
    <w:rsid w:val="00FB6B49"/>
    <w:rsid w:val="00FB7797"/>
    <w:rsid w:val="00FC05A5"/>
    <w:rsid w:val="00FC0961"/>
    <w:rsid w:val="00FC09C4"/>
    <w:rsid w:val="00FC16AB"/>
    <w:rsid w:val="00FC188F"/>
    <w:rsid w:val="00FC2588"/>
    <w:rsid w:val="00FC277D"/>
    <w:rsid w:val="00FC3438"/>
    <w:rsid w:val="00FC403D"/>
    <w:rsid w:val="00FC40D9"/>
    <w:rsid w:val="00FC4220"/>
    <w:rsid w:val="00FC45C0"/>
    <w:rsid w:val="00FC4A2E"/>
    <w:rsid w:val="00FC5269"/>
    <w:rsid w:val="00FC588A"/>
    <w:rsid w:val="00FC74C7"/>
    <w:rsid w:val="00FC7CD9"/>
    <w:rsid w:val="00FD0118"/>
    <w:rsid w:val="00FD0BAA"/>
    <w:rsid w:val="00FD0EC3"/>
    <w:rsid w:val="00FD0FB9"/>
    <w:rsid w:val="00FD1E6A"/>
    <w:rsid w:val="00FD1FAE"/>
    <w:rsid w:val="00FD2468"/>
    <w:rsid w:val="00FD2FC5"/>
    <w:rsid w:val="00FD3797"/>
    <w:rsid w:val="00FD3985"/>
    <w:rsid w:val="00FD3D60"/>
    <w:rsid w:val="00FD5464"/>
    <w:rsid w:val="00FD57BB"/>
    <w:rsid w:val="00FD5E82"/>
    <w:rsid w:val="00FD5F59"/>
    <w:rsid w:val="00FD6702"/>
    <w:rsid w:val="00FD741C"/>
    <w:rsid w:val="00FD7660"/>
    <w:rsid w:val="00FE1AB2"/>
    <w:rsid w:val="00FE24DD"/>
    <w:rsid w:val="00FE30B6"/>
    <w:rsid w:val="00FE3487"/>
    <w:rsid w:val="00FE4837"/>
    <w:rsid w:val="00FE4CF3"/>
    <w:rsid w:val="00FE5086"/>
    <w:rsid w:val="00FE522D"/>
    <w:rsid w:val="00FE536B"/>
    <w:rsid w:val="00FE5454"/>
    <w:rsid w:val="00FE57BB"/>
    <w:rsid w:val="00FE5ADB"/>
    <w:rsid w:val="00FE5F97"/>
    <w:rsid w:val="00FE600B"/>
    <w:rsid w:val="00FE6582"/>
    <w:rsid w:val="00FE7000"/>
    <w:rsid w:val="00FE7478"/>
    <w:rsid w:val="00FE7F28"/>
    <w:rsid w:val="00FF0416"/>
    <w:rsid w:val="00FF0684"/>
    <w:rsid w:val="00FF099B"/>
    <w:rsid w:val="00FF0FB6"/>
    <w:rsid w:val="00FF181B"/>
    <w:rsid w:val="00FF24A1"/>
    <w:rsid w:val="00FF26F4"/>
    <w:rsid w:val="00FF27E3"/>
    <w:rsid w:val="00FF3CDD"/>
    <w:rsid w:val="00FF47A1"/>
    <w:rsid w:val="00FF47E3"/>
    <w:rsid w:val="00FF4BB4"/>
    <w:rsid w:val="00FF4CE4"/>
    <w:rsid w:val="00FF628B"/>
    <w:rsid w:val="00FF6FC5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CCA73CB"/>
  <w15:docId w15:val="{75483870-CC98-4188-93C1-3F5774C7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D7F"/>
    <w:pPr>
      <w:widowControl w:val="0"/>
      <w:spacing w:line="300" w:lineRule="exact"/>
      <w:jc w:val="both"/>
    </w:pPr>
    <w:rPr>
      <w:rFonts w:asciiTheme="minorHAnsi" w:eastAsia="微软雅黑" w:hAnsiTheme="minorHAnsi"/>
      <w:kern w:val="2"/>
      <w:szCs w:val="24"/>
      <w:lang w:eastAsia="zh-CN"/>
    </w:rPr>
  </w:style>
  <w:style w:type="paragraph" w:styleId="1">
    <w:name w:val="heading 1"/>
    <w:basedOn w:val="a"/>
    <w:link w:val="10"/>
    <w:uiPriority w:val="9"/>
    <w:rsid w:val="00730B8E"/>
    <w:pPr>
      <w:widowControl/>
      <w:spacing w:before="100" w:beforeAutospacing="1" w:after="100" w:afterAutospacing="1"/>
      <w:jc w:val="left"/>
      <w:outlineLvl w:val="0"/>
    </w:pPr>
    <w:rPr>
      <w:rFonts w:cs="宋体"/>
      <w:b/>
      <w:bCs/>
      <w:kern w:val="36"/>
      <w:sz w:val="24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rsid w:val="00FD2468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rsid w:val="00FD2468"/>
    <w:pPr>
      <w:keepNext/>
      <w:keepLines/>
      <w:spacing w:before="260" w:after="260" w:line="416" w:lineRule="auto"/>
      <w:outlineLvl w:val="2"/>
    </w:pPr>
    <w:rPr>
      <w:rFonts w:asciiTheme="minorEastAsia" w:eastAsiaTheme="minorEastAsia" w:hAnsiTheme="min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文字 字符"/>
    <w:link w:val="a4"/>
    <w:rPr>
      <w:kern w:val="2"/>
      <w:sz w:val="21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styleId="a7">
    <w:name w:val="annotation reference"/>
    <w:rPr>
      <w:sz w:val="21"/>
      <w:szCs w:val="21"/>
    </w:rPr>
  </w:style>
  <w:style w:type="character" w:styleId="a8">
    <w:name w:val="Hyperlink"/>
    <w:rPr>
      <w:color w:val="0000FF"/>
      <w:u w:val="single"/>
    </w:rPr>
  </w:style>
  <w:style w:type="character" w:customStyle="1" w:styleId="a9">
    <w:name w:val="批注主题 字符"/>
    <w:link w:val="aa"/>
    <w:rPr>
      <w:b/>
      <w:bCs/>
      <w:kern w:val="2"/>
      <w:sz w:val="21"/>
    </w:rPr>
  </w:style>
  <w:style w:type="paragraph" w:styleId="aa">
    <w:name w:val="annotation subject"/>
    <w:basedOn w:val="a4"/>
    <w:next w:val="a4"/>
    <w:link w:val="a9"/>
    <w:rPr>
      <w:b/>
      <w:bCs/>
    </w:rPr>
  </w:style>
  <w:style w:type="paragraph" w:styleId="a4">
    <w:name w:val="annotation text"/>
    <w:basedOn w:val="a"/>
    <w:link w:val="a3"/>
    <w:pPr>
      <w:jc w:val="left"/>
    </w:pPr>
    <w:rPr>
      <w:rFonts w:asciiTheme="minorEastAsia" w:eastAsiaTheme="minorEastAsia" w:hAnsiTheme="minorEastAsia"/>
      <w:szCs w:val="20"/>
      <w:lang w:val="x-none" w:eastAsia="x-none"/>
    </w:rPr>
  </w:style>
  <w:style w:type="paragraph" w:styleId="ab">
    <w:name w:val="Normal Indent"/>
    <w:basedOn w:val="a"/>
    <w:pPr>
      <w:adjustRightInd w:val="0"/>
      <w:spacing w:line="360" w:lineRule="atLeast"/>
      <w:ind w:firstLineChars="200" w:firstLine="420"/>
      <w:jc w:val="left"/>
      <w:textAlignment w:val="baseline"/>
    </w:pPr>
    <w:rPr>
      <w:rFonts w:asciiTheme="minorEastAsia" w:eastAsiaTheme="minorEastAsia" w:hAnsiTheme="minorEastAsia"/>
      <w:kern w:val="0"/>
      <w:sz w:val="24"/>
    </w:rPr>
  </w:style>
  <w:style w:type="paragraph" w:styleId="ac">
    <w:name w:val="Balloon Text"/>
    <w:basedOn w:val="a"/>
    <w:rPr>
      <w:rFonts w:asciiTheme="minorEastAsia" w:eastAsiaTheme="minorEastAsia" w:hAnsiTheme="minorEastAsia"/>
      <w:szCs w:val="18"/>
    </w:r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EastAsia" w:eastAsiaTheme="minorEastAsia" w:hAnsiTheme="minorEastAsia"/>
      <w:szCs w:val="18"/>
      <w:lang w:val="x-none" w:eastAsia="x-none"/>
    </w:rPr>
  </w:style>
  <w:style w:type="paragraph" w:styleId="ad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EastAsia" w:eastAsiaTheme="minorEastAsia" w:hAnsiTheme="minorEastAsia"/>
      <w:szCs w:val="18"/>
    </w:rPr>
  </w:style>
  <w:style w:type="paragraph" w:styleId="ae">
    <w:name w:val="Normal (Web)"/>
    <w:basedOn w:val="a"/>
    <w:uiPriority w:val="99"/>
    <w:unhideWhenUsed/>
    <w:rsid w:val="00423701"/>
    <w:pPr>
      <w:widowControl/>
      <w:spacing w:before="100" w:beforeAutospacing="1" w:after="100" w:afterAutospacing="1"/>
      <w:jc w:val="left"/>
    </w:pPr>
    <w:rPr>
      <w:rFonts w:ascii="宋体" w:eastAsiaTheme="minorEastAsia" w:hAnsi="宋体" w:cs="宋体"/>
      <w:kern w:val="0"/>
      <w:sz w:val="24"/>
    </w:rPr>
  </w:style>
  <w:style w:type="character" w:customStyle="1" w:styleId="10">
    <w:name w:val="标题 1 字符"/>
    <w:link w:val="1"/>
    <w:uiPriority w:val="9"/>
    <w:rsid w:val="00730B8E"/>
    <w:rPr>
      <w:rFonts w:ascii="Arial" w:eastAsia="微软雅黑" w:hAnsi="Arial" w:cs="宋体"/>
      <w:b/>
      <w:bCs/>
      <w:kern w:val="36"/>
      <w:sz w:val="24"/>
      <w:szCs w:val="48"/>
    </w:rPr>
  </w:style>
  <w:style w:type="character" w:styleId="af">
    <w:name w:val="Strong"/>
    <w:uiPriority w:val="22"/>
    <w:rsid w:val="00FD2468"/>
    <w:rPr>
      <w:b/>
      <w:bCs/>
    </w:rPr>
  </w:style>
  <w:style w:type="paragraph" w:customStyle="1" w:styleId="MediumGrid1-Accent21">
    <w:name w:val="Medium Grid 1 - Accent 21"/>
    <w:basedOn w:val="a"/>
    <w:uiPriority w:val="34"/>
    <w:rsid w:val="00FD2468"/>
    <w:pPr>
      <w:widowControl/>
      <w:ind w:firstLine="420"/>
    </w:pPr>
    <w:rPr>
      <w:rFonts w:ascii="Calibri" w:eastAsiaTheme="minorEastAsia" w:hAnsi="Calibri" w:cs="宋体"/>
      <w:kern w:val="0"/>
      <w:szCs w:val="21"/>
    </w:rPr>
  </w:style>
  <w:style w:type="character" w:styleId="af0">
    <w:name w:val="Emphasis"/>
    <w:uiPriority w:val="20"/>
    <w:rsid w:val="00FD2468"/>
    <w:rPr>
      <w:i w:val="0"/>
      <w:iCs w:val="0"/>
      <w:color w:val="CC0000"/>
    </w:rPr>
  </w:style>
  <w:style w:type="paragraph" w:customStyle="1" w:styleId="Flietext">
    <w:name w:val="Fließtext"/>
    <w:basedOn w:val="a"/>
    <w:rsid w:val="006D6E08"/>
    <w:pPr>
      <w:widowControl/>
      <w:spacing w:line="318" w:lineRule="exact"/>
      <w:jc w:val="left"/>
    </w:pPr>
    <w:rPr>
      <w:rFonts w:eastAsiaTheme="minorEastAsia"/>
      <w:snapToGrid w:val="0"/>
      <w:kern w:val="12"/>
      <w:sz w:val="22"/>
      <w:szCs w:val="20"/>
      <w:lang w:val="zh-CN"/>
    </w:rPr>
  </w:style>
  <w:style w:type="character" w:customStyle="1" w:styleId="30">
    <w:name w:val="标题 3 字符"/>
    <w:link w:val="3"/>
    <w:uiPriority w:val="9"/>
    <w:rsid w:val="00FD2468"/>
    <w:rPr>
      <w:b/>
      <w:bCs/>
      <w:kern w:val="2"/>
      <w:sz w:val="32"/>
      <w:szCs w:val="32"/>
    </w:rPr>
  </w:style>
  <w:style w:type="character" w:customStyle="1" w:styleId="c-author1">
    <w:name w:val="c-author1"/>
    <w:rsid w:val="0054647A"/>
    <w:rPr>
      <w:color w:val="666666"/>
      <w:sz w:val="20"/>
      <w:szCs w:val="20"/>
    </w:rPr>
  </w:style>
  <w:style w:type="character" w:customStyle="1" w:styleId="apple-converted-space">
    <w:name w:val="apple-converted-space"/>
    <w:basedOn w:val="a0"/>
    <w:rsid w:val="009913EE"/>
  </w:style>
  <w:style w:type="paragraph" w:styleId="af1">
    <w:name w:val="Date"/>
    <w:basedOn w:val="a"/>
    <w:next w:val="a"/>
    <w:link w:val="af2"/>
    <w:uiPriority w:val="99"/>
    <w:semiHidden/>
    <w:unhideWhenUsed/>
    <w:rsid w:val="00E83F91"/>
    <w:pPr>
      <w:ind w:leftChars="2500" w:left="100"/>
    </w:pPr>
    <w:rPr>
      <w:rFonts w:asciiTheme="minorEastAsia" w:eastAsiaTheme="minorEastAsia" w:hAnsiTheme="minorEastAsia"/>
      <w:lang w:val="x-none" w:eastAsia="x-none"/>
    </w:rPr>
  </w:style>
  <w:style w:type="character" w:customStyle="1" w:styleId="af2">
    <w:name w:val="日期 字符"/>
    <w:link w:val="af1"/>
    <w:uiPriority w:val="99"/>
    <w:semiHidden/>
    <w:rsid w:val="00E83F91"/>
    <w:rPr>
      <w:kern w:val="2"/>
      <w:sz w:val="21"/>
      <w:szCs w:val="24"/>
    </w:rPr>
  </w:style>
  <w:style w:type="paragraph" w:customStyle="1" w:styleId="ColorfulShading-Accent11">
    <w:name w:val="Colorful Shading - Accent 11"/>
    <w:hidden/>
    <w:uiPriority w:val="99"/>
    <w:semiHidden/>
    <w:rsid w:val="00BA3B7E"/>
    <w:rPr>
      <w:kern w:val="2"/>
      <w:sz w:val="21"/>
      <w:szCs w:val="24"/>
      <w:lang w:eastAsia="zh-CN"/>
    </w:rPr>
  </w:style>
  <w:style w:type="character" w:styleId="af3">
    <w:name w:val="Subtle Emphasis"/>
    <w:uiPriority w:val="19"/>
    <w:rsid w:val="00FD2468"/>
    <w:rPr>
      <w:rFonts w:ascii="Arial" w:eastAsia="微软雅黑" w:hAnsi="Arial"/>
      <w:i w:val="0"/>
      <w:iCs/>
      <w:color w:val="A7A7A7"/>
      <w:sz w:val="18"/>
    </w:rPr>
  </w:style>
  <w:style w:type="character" w:customStyle="1" w:styleId="20">
    <w:name w:val="标题 2 字符"/>
    <w:link w:val="2"/>
    <w:uiPriority w:val="9"/>
    <w:semiHidden/>
    <w:rsid w:val="00FD2468"/>
    <w:rPr>
      <w:rFonts w:ascii="Arial" w:eastAsia="微软雅黑" w:hAnsi="Arial" w:cs="Times New Roman"/>
      <w:b/>
      <w:bCs/>
      <w:kern w:val="2"/>
      <w:sz w:val="32"/>
      <w:szCs w:val="32"/>
    </w:rPr>
  </w:style>
  <w:style w:type="paragraph" w:styleId="af4">
    <w:name w:val="Title"/>
    <w:basedOn w:val="a"/>
    <w:next w:val="a"/>
    <w:link w:val="af5"/>
    <w:uiPriority w:val="10"/>
    <w:qFormat/>
    <w:rsid w:val="0063173B"/>
    <w:pPr>
      <w:spacing w:line="400" w:lineRule="exact"/>
      <w:jc w:val="left"/>
      <w:outlineLvl w:val="0"/>
    </w:pPr>
    <w:rPr>
      <w:b/>
      <w:bCs/>
      <w:sz w:val="32"/>
      <w:szCs w:val="32"/>
    </w:rPr>
  </w:style>
  <w:style w:type="character" w:customStyle="1" w:styleId="af5">
    <w:name w:val="标题 字符"/>
    <w:link w:val="af4"/>
    <w:uiPriority w:val="10"/>
    <w:rsid w:val="0063173B"/>
    <w:rPr>
      <w:rFonts w:ascii="Arial" w:eastAsia="微软雅黑" w:hAnsi="Arial" w:cs="Times New Roman"/>
      <w:b/>
      <w:bCs/>
      <w:kern w:val="2"/>
      <w:sz w:val="32"/>
      <w:szCs w:val="32"/>
    </w:rPr>
  </w:style>
  <w:style w:type="paragraph" w:styleId="af6">
    <w:name w:val="Subtitle"/>
    <w:basedOn w:val="a"/>
    <w:next w:val="a"/>
    <w:link w:val="af7"/>
    <w:uiPriority w:val="11"/>
    <w:qFormat/>
    <w:rsid w:val="009B7521"/>
    <w:pPr>
      <w:jc w:val="left"/>
      <w:outlineLvl w:val="1"/>
    </w:pPr>
    <w:rPr>
      <w:b/>
      <w:bCs/>
      <w:kern w:val="28"/>
      <w:szCs w:val="32"/>
    </w:rPr>
  </w:style>
  <w:style w:type="character" w:customStyle="1" w:styleId="af7">
    <w:name w:val="副标题 字符"/>
    <w:link w:val="af6"/>
    <w:uiPriority w:val="11"/>
    <w:rsid w:val="009B7521"/>
    <w:rPr>
      <w:rFonts w:ascii="Arial" w:eastAsia="微软雅黑" w:hAnsi="Arial" w:cs="Times New Roman"/>
      <w:b/>
      <w:bCs/>
      <w:kern w:val="28"/>
      <w:szCs w:val="32"/>
    </w:rPr>
  </w:style>
  <w:style w:type="paragraph" w:customStyle="1" w:styleId="NoteLevel21">
    <w:name w:val="Note Level 21"/>
    <w:basedOn w:val="a"/>
    <w:uiPriority w:val="1"/>
    <w:rsid w:val="00E00B9A"/>
    <w:pPr>
      <w:keepNext/>
      <w:tabs>
        <w:tab w:val="num" w:pos="720"/>
      </w:tabs>
      <w:spacing w:line="240" w:lineRule="auto"/>
      <w:ind w:left="1080" w:hanging="360"/>
      <w:contextualSpacing/>
      <w:jc w:val="left"/>
      <w:outlineLvl w:val="1"/>
    </w:pPr>
    <w:rPr>
      <w:rFonts w:ascii="微软雅黑" w:hAnsi="微软雅黑"/>
      <w:sz w:val="16"/>
      <w:szCs w:val="16"/>
    </w:rPr>
  </w:style>
  <w:style w:type="paragraph" w:styleId="af8">
    <w:name w:val="List Paragraph"/>
    <w:basedOn w:val="a"/>
    <w:uiPriority w:val="34"/>
    <w:rsid w:val="00A233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070">
              <w:marLeft w:val="0"/>
              <w:marRight w:val="0"/>
              <w:marTop w:val="0"/>
              <w:marBottom w:val="0"/>
              <w:divBdr>
                <w:top w:val="single" w:sz="6" w:space="0" w:color="C8D8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0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82086">
                              <w:marLeft w:val="0"/>
                              <w:marRight w:val="0"/>
                              <w:marTop w:val="25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4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1429">
              <w:marLeft w:val="0"/>
              <w:marRight w:val="0"/>
              <w:marTop w:val="0"/>
              <w:marBottom w:val="0"/>
              <w:divBdr>
                <w:top w:val="single" w:sz="6" w:space="0" w:color="C8D8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00554">
                              <w:marLeft w:val="0"/>
                              <w:marRight w:val="0"/>
                              <w:marTop w:val="25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2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4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062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4979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8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5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8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77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4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8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28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12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33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87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0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7577">
                  <w:marLeft w:val="0"/>
                  <w:marRight w:val="0"/>
                  <w:marTop w:val="0"/>
                  <w:marBottom w:val="0"/>
                  <w:divBdr>
                    <w:top w:val="single" w:sz="18" w:space="0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4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BBBBBB"/>
                        <w:left w:val="single" w:sz="6" w:space="0" w:color="BBBBBB"/>
                        <w:bottom w:val="single" w:sz="6" w:space="0" w:color="BBBBBB"/>
                        <w:right w:val="single" w:sz="6" w:space="0" w:color="BBBBBB"/>
                      </w:divBdr>
                      <w:divsChild>
                        <w:div w:id="42350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5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1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2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56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7321">
              <w:marLeft w:val="0"/>
              <w:marRight w:val="0"/>
              <w:marTop w:val="0"/>
              <w:marBottom w:val="0"/>
              <w:divBdr>
                <w:top w:val="single" w:sz="6" w:space="0" w:color="C8D8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32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7196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37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8248">
                  <w:marLeft w:val="0"/>
                  <w:marRight w:val="0"/>
                  <w:marTop w:val="0"/>
                  <w:marBottom w:val="0"/>
                  <w:divBdr>
                    <w:top w:val="single" w:sz="18" w:space="0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60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BBBBBB"/>
                        <w:left w:val="single" w:sz="6" w:space="0" w:color="BBBBBB"/>
                        <w:bottom w:val="single" w:sz="6" w:space="0" w:color="BBBBBB"/>
                        <w:right w:val="single" w:sz="6" w:space="0" w:color="BBBBBB"/>
                      </w:divBdr>
                      <w:divsChild>
                        <w:div w:id="8308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5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5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8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0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067">
              <w:marLeft w:val="0"/>
              <w:marRight w:val="0"/>
              <w:marTop w:val="0"/>
              <w:marBottom w:val="0"/>
              <w:divBdr>
                <w:top w:val="single" w:sz="6" w:space="0" w:color="C8D8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766696">
                              <w:marLeft w:val="0"/>
                              <w:marRight w:val="0"/>
                              <w:marTop w:val="25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\2015%20work\&#26032;&#24314;&#25991;&#20214;&#22841;%20(2)\SVW_memo_meeting_minutes_cn.dotx" TargetMode="External"/></Relationships>
</file>

<file path=word/theme/theme1.xml><?xml version="1.0" encoding="utf-8"?>
<a:theme xmlns:a="http://schemas.openxmlformats.org/drawingml/2006/main" name="Theme1">
  <a:themeElements>
    <a:clrScheme name="SVW">
      <a:dk1>
        <a:srgbClr val="505050"/>
      </a:dk1>
      <a:lt1>
        <a:sysClr val="window" lastClr="FFFFFF"/>
      </a:lt1>
      <a:dk2>
        <a:srgbClr val="00B5E2"/>
      </a:dk2>
      <a:lt2>
        <a:srgbClr val="505050"/>
      </a:lt2>
      <a:accent1>
        <a:srgbClr val="A6BBC8"/>
      </a:accent1>
      <a:accent2>
        <a:srgbClr val="333F48"/>
      </a:accent2>
      <a:accent3>
        <a:srgbClr val="FFBF3F"/>
      </a:accent3>
      <a:accent4>
        <a:srgbClr val="76232F"/>
      </a:accent4>
      <a:accent5>
        <a:srgbClr val="8CE2D0"/>
      </a:accent5>
      <a:accent6>
        <a:srgbClr val="007377"/>
      </a:accent6>
      <a:hlink>
        <a:srgbClr val="00B5E2"/>
      </a:hlink>
      <a:folHlink>
        <a:srgbClr val="A6BBC8"/>
      </a:folHlink>
    </a:clrScheme>
    <a:fontScheme name="Custom 4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18CF2-F19D-4DCA-9F12-63C48C0F6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SVW_memo_meeting_minutes_cn</Template>
  <TotalTime>0</TotalTime>
  <Pages>1</Pages>
  <Words>50</Words>
  <Characters>291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Shanghai Volkswagen</vt:lpstr>
    </vt:vector>
  </TitlesOfParts>
  <Company>HOME</Company>
  <LinksUpToDate>false</LinksUpToDate>
  <CharactersWithSpaces>340</CharactersWithSpaces>
  <SharedDoc>false</SharedDoc>
  <HLinks>
    <vt:vector size="6" baseType="variant">
      <vt:variant>
        <vt:i4>3997757</vt:i4>
      </vt:variant>
      <vt:variant>
        <vt:i4>5146</vt:i4>
      </vt:variant>
      <vt:variant>
        <vt:i4>1025</vt:i4>
      </vt:variant>
      <vt:variant>
        <vt:i4>1</vt:i4>
      </vt:variant>
      <vt:variant>
        <vt:lpwstr>Untitled-2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Shanghai Volkswagen</dc:title>
  <dc:creator>Zhu Wen  (SVW MG)</dc:creator>
  <cp:lastModifiedBy>He Yi2 (SVW EPGN-3)</cp:lastModifiedBy>
  <cp:revision>7</cp:revision>
  <cp:lastPrinted>2020-04-29T00:30:00Z</cp:lastPrinted>
  <dcterms:created xsi:type="dcterms:W3CDTF">2017-09-01T02:49:00Z</dcterms:created>
  <dcterms:modified xsi:type="dcterms:W3CDTF">2020-04-29T02:08:00Z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